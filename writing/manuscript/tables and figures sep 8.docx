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5DD8" w:rsidRDefault="00425DD8"/>
    <w:p w:rsidR="00B13664" w:rsidRDefault="00B13664"/>
    <w:p w:rsidR="00B13664" w:rsidRDefault="00B13664"/>
    <w:p w:rsidR="0021492A" w:rsidRDefault="0021492A" w:rsidP="0021492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9007F">
        <w:rPr>
          <w:rFonts w:ascii="Arial" w:hAnsi="Arial" w:cs="Arial"/>
          <w:b/>
          <w:bCs/>
          <w:sz w:val="28"/>
          <w:szCs w:val="28"/>
          <w:u w:val="single"/>
        </w:rPr>
        <w:t>Measuring power outage exposure with simulation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</w:p>
    <w:p w:rsidR="0021492A" w:rsidRPr="009935C1" w:rsidRDefault="0021492A" w:rsidP="0021492A">
      <w:pPr>
        <w:rPr>
          <w:rFonts w:ascii="Arial" w:hAnsi="Arial" w:cs="Arial"/>
          <w:b/>
          <w:bCs/>
          <w:sz w:val="22"/>
          <w:szCs w:val="22"/>
        </w:rPr>
      </w:pPr>
    </w:p>
    <w:p w:rsidR="0021492A" w:rsidRPr="00FC2B13" w:rsidRDefault="0021492A" w:rsidP="0021492A">
      <w:pPr>
        <w:rPr>
          <w:rFonts w:ascii="Arial" w:hAnsi="Arial" w:cs="Arial"/>
          <w:b/>
          <w:bCs/>
          <w:sz w:val="22"/>
          <w:szCs w:val="22"/>
        </w:rPr>
      </w:pPr>
      <w:r w:rsidRPr="009935C1">
        <w:rPr>
          <w:rFonts w:ascii="Arial" w:hAnsi="Arial" w:cs="Arial"/>
          <w:b/>
          <w:bCs/>
          <w:sz w:val="22"/>
          <w:szCs w:val="22"/>
        </w:rPr>
        <w:t>Tables and figures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:rsidR="00B13664" w:rsidRDefault="00B13664"/>
    <w:p w:rsidR="00B13664" w:rsidRDefault="00B21188">
      <w:r>
        <w:rPr>
          <w:noProof/>
        </w:rPr>
        <w:lastRenderedPageBreak/>
        <w:drawing>
          <wp:inline distT="0" distB="0" distL="0" distR="0">
            <wp:extent cx="8229600" cy="4765675"/>
            <wp:effectExtent l="0" t="0" r="0" b="0"/>
            <wp:docPr id="958782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82030" name="Picture 9587820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64" w:rsidRDefault="00B13664"/>
    <w:p w:rsidR="00B13664" w:rsidRDefault="00B13664"/>
    <w:p w:rsidR="00B13664" w:rsidRDefault="00B21188">
      <w:r>
        <w:rPr>
          <w:noProof/>
        </w:rPr>
        <w:lastRenderedPageBreak/>
        <w:drawing>
          <wp:inline distT="0" distB="0" distL="0" distR="0">
            <wp:extent cx="8229600" cy="4605655"/>
            <wp:effectExtent l="0" t="0" r="0" b="4445"/>
            <wp:docPr id="1124358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8839" name="Picture 11243588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64" w:rsidRDefault="00B13664"/>
    <w:p w:rsidR="00B13664" w:rsidRDefault="00B13664"/>
    <w:p w:rsidR="00B13664" w:rsidRDefault="00B13664"/>
    <w:p w:rsidR="00B13664" w:rsidRDefault="00B13664"/>
    <w:p w:rsidR="00B13664" w:rsidRDefault="00B13664"/>
    <w:p w:rsidR="00B13664" w:rsidRDefault="0021492A">
      <w:r>
        <w:rPr>
          <w:noProof/>
        </w:rPr>
        <w:lastRenderedPageBreak/>
        <w:drawing>
          <wp:inline distT="0" distB="0" distL="0" distR="0" wp14:anchorId="4DCB5185" wp14:editId="0C033276">
            <wp:extent cx="8229600" cy="4017010"/>
            <wp:effectExtent l="0" t="0" r="0" b="0"/>
            <wp:docPr id="481266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6064" name="Picture 481266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64" w:rsidRDefault="00B13664"/>
    <w:p w:rsidR="00B13664" w:rsidRDefault="00B13664"/>
    <w:sectPr w:rsidR="00B13664" w:rsidSect="00B136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64"/>
    <w:rsid w:val="00001562"/>
    <w:rsid w:val="00003092"/>
    <w:rsid w:val="00020FD3"/>
    <w:rsid w:val="0004370E"/>
    <w:rsid w:val="00065369"/>
    <w:rsid w:val="00067C45"/>
    <w:rsid w:val="00071AF2"/>
    <w:rsid w:val="00085F4E"/>
    <w:rsid w:val="000A066F"/>
    <w:rsid w:val="000A4CAC"/>
    <w:rsid w:val="000B1432"/>
    <w:rsid w:val="000B5B3C"/>
    <w:rsid w:val="000E232F"/>
    <w:rsid w:val="001025E2"/>
    <w:rsid w:val="00102A4C"/>
    <w:rsid w:val="0010410F"/>
    <w:rsid w:val="00116B57"/>
    <w:rsid w:val="00120AD3"/>
    <w:rsid w:val="00131EC6"/>
    <w:rsid w:val="001344B2"/>
    <w:rsid w:val="00146F33"/>
    <w:rsid w:val="00152C08"/>
    <w:rsid w:val="001557A7"/>
    <w:rsid w:val="00162EF9"/>
    <w:rsid w:val="00176AC9"/>
    <w:rsid w:val="00177B0C"/>
    <w:rsid w:val="001867A2"/>
    <w:rsid w:val="001A296F"/>
    <w:rsid w:val="001B5CFA"/>
    <w:rsid w:val="001C5A37"/>
    <w:rsid w:val="001E1920"/>
    <w:rsid w:val="001E2CFE"/>
    <w:rsid w:val="001E4B50"/>
    <w:rsid w:val="001F7ECE"/>
    <w:rsid w:val="0021492A"/>
    <w:rsid w:val="00217124"/>
    <w:rsid w:val="0022657B"/>
    <w:rsid w:val="00231841"/>
    <w:rsid w:val="002428D1"/>
    <w:rsid w:val="002607C3"/>
    <w:rsid w:val="002626E4"/>
    <w:rsid w:val="00280957"/>
    <w:rsid w:val="00296A34"/>
    <w:rsid w:val="002A27FB"/>
    <w:rsid w:val="002A497A"/>
    <w:rsid w:val="002B7B5D"/>
    <w:rsid w:val="002E2A49"/>
    <w:rsid w:val="002E3D23"/>
    <w:rsid w:val="002E5BE5"/>
    <w:rsid w:val="002E7B6E"/>
    <w:rsid w:val="002F284B"/>
    <w:rsid w:val="002F376B"/>
    <w:rsid w:val="00300727"/>
    <w:rsid w:val="0030362F"/>
    <w:rsid w:val="00307B4B"/>
    <w:rsid w:val="003111D6"/>
    <w:rsid w:val="00350D35"/>
    <w:rsid w:val="003516F6"/>
    <w:rsid w:val="00360C88"/>
    <w:rsid w:val="00375BE4"/>
    <w:rsid w:val="00380659"/>
    <w:rsid w:val="00384427"/>
    <w:rsid w:val="00394DFE"/>
    <w:rsid w:val="003955D5"/>
    <w:rsid w:val="003D5721"/>
    <w:rsid w:val="003D6935"/>
    <w:rsid w:val="003E0519"/>
    <w:rsid w:val="003E56C5"/>
    <w:rsid w:val="003F2CEA"/>
    <w:rsid w:val="003F706A"/>
    <w:rsid w:val="00403908"/>
    <w:rsid w:val="00411228"/>
    <w:rsid w:val="00425DD8"/>
    <w:rsid w:val="00427B7C"/>
    <w:rsid w:val="00443AF7"/>
    <w:rsid w:val="0044407B"/>
    <w:rsid w:val="00450A18"/>
    <w:rsid w:val="00450B83"/>
    <w:rsid w:val="0046420C"/>
    <w:rsid w:val="00485FFB"/>
    <w:rsid w:val="00495405"/>
    <w:rsid w:val="00496A90"/>
    <w:rsid w:val="00496DB9"/>
    <w:rsid w:val="004D0383"/>
    <w:rsid w:val="004D5DD3"/>
    <w:rsid w:val="004E0C92"/>
    <w:rsid w:val="00533115"/>
    <w:rsid w:val="00545BCD"/>
    <w:rsid w:val="0055560D"/>
    <w:rsid w:val="00556920"/>
    <w:rsid w:val="0055750C"/>
    <w:rsid w:val="00585A97"/>
    <w:rsid w:val="005951D7"/>
    <w:rsid w:val="00597106"/>
    <w:rsid w:val="005C4FD5"/>
    <w:rsid w:val="005D0912"/>
    <w:rsid w:val="005E09CA"/>
    <w:rsid w:val="00606803"/>
    <w:rsid w:val="00624287"/>
    <w:rsid w:val="0064405C"/>
    <w:rsid w:val="0064609D"/>
    <w:rsid w:val="00652737"/>
    <w:rsid w:val="00652BD4"/>
    <w:rsid w:val="00663740"/>
    <w:rsid w:val="0066374E"/>
    <w:rsid w:val="0067121F"/>
    <w:rsid w:val="00680128"/>
    <w:rsid w:val="00681278"/>
    <w:rsid w:val="006843E2"/>
    <w:rsid w:val="006856B8"/>
    <w:rsid w:val="00690FFA"/>
    <w:rsid w:val="006A03B2"/>
    <w:rsid w:val="006A1C60"/>
    <w:rsid w:val="006A614B"/>
    <w:rsid w:val="006A726E"/>
    <w:rsid w:val="006D5BBF"/>
    <w:rsid w:val="006D61A6"/>
    <w:rsid w:val="00716199"/>
    <w:rsid w:val="00721889"/>
    <w:rsid w:val="00733929"/>
    <w:rsid w:val="007459AF"/>
    <w:rsid w:val="00746860"/>
    <w:rsid w:val="00780BFF"/>
    <w:rsid w:val="0078486F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25AAB"/>
    <w:rsid w:val="00832558"/>
    <w:rsid w:val="0083499C"/>
    <w:rsid w:val="0083770D"/>
    <w:rsid w:val="00855190"/>
    <w:rsid w:val="008A4AF5"/>
    <w:rsid w:val="008B50A2"/>
    <w:rsid w:val="00900C92"/>
    <w:rsid w:val="009024CF"/>
    <w:rsid w:val="00930915"/>
    <w:rsid w:val="00934034"/>
    <w:rsid w:val="00941408"/>
    <w:rsid w:val="00950F94"/>
    <w:rsid w:val="00977603"/>
    <w:rsid w:val="00986FC2"/>
    <w:rsid w:val="009A1656"/>
    <w:rsid w:val="009A32A3"/>
    <w:rsid w:val="009C71A5"/>
    <w:rsid w:val="009D4C42"/>
    <w:rsid w:val="009E2707"/>
    <w:rsid w:val="009E4479"/>
    <w:rsid w:val="009F2D4C"/>
    <w:rsid w:val="00A02EA6"/>
    <w:rsid w:val="00A04328"/>
    <w:rsid w:val="00A17498"/>
    <w:rsid w:val="00A27869"/>
    <w:rsid w:val="00A3025C"/>
    <w:rsid w:val="00A35C0E"/>
    <w:rsid w:val="00A372B1"/>
    <w:rsid w:val="00A37A92"/>
    <w:rsid w:val="00A418D5"/>
    <w:rsid w:val="00A4501C"/>
    <w:rsid w:val="00A6032D"/>
    <w:rsid w:val="00A60928"/>
    <w:rsid w:val="00A65F7F"/>
    <w:rsid w:val="00A66EF3"/>
    <w:rsid w:val="00A74288"/>
    <w:rsid w:val="00A85C0F"/>
    <w:rsid w:val="00AB4E14"/>
    <w:rsid w:val="00AC30C4"/>
    <w:rsid w:val="00AE22DE"/>
    <w:rsid w:val="00AF1E63"/>
    <w:rsid w:val="00AF30EE"/>
    <w:rsid w:val="00B13664"/>
    <w:rsid w:val="00B14E5E"/>
    <w:rsid w:val="00B1541F"/>
    <w:rsid w:val="00B21188"/>
    <w:rsid w:val="00B27DC6"/>
    <w:rsid w:val="00B35594"/>
    <w:rsid w:val="00B3795F"/>
    <w:rsid w:val="00B62206"/>
    <w:rsid w:val="00B84492"/>
    <w:rsid w:val="00B912F1"/>
    <w:rsid w:val="00BA3CFF"/>
    <w:rsid w:val="00BA45AF"/>
    <w:rsid w:val="00BB1084"/>
    <w:rsid w:val="00BB147F"/>
    <w:rsid w:val="00BB40F6"/>
    <w:rsid w:val="00BB545A"/>
    <w:rsid w:val="00BD7842"/>
    <w:rsid w:val="00BE425E"/>
    <w:rsid w:val="00BF3B6A"/>
    <w:rsid w:val="00BF3D7E"/>
    <w:rsid w:val="00BF56B6"/>
    <w:rsid w:val="00C10CC2"/>
    <w:rsid w:val="00C20C2B"/>
    <w:rsid w:val="00C31653"/>
    <w:rsid w:val="00C342FF"/>
    <w:rsid w:val="00C74F36"/>
    <w:rsid w:val="00C75AFC"/>
    <w:rsid w:val="00C86EF3"/>
    <w:rsid w:val="00C952F7"/>
    <w:rsid w:val="00CB0380"/>
    <w:rsid w:val="00CC6611"/>
    <w:rsid w:val="00CD3EA8"/>
    <w:rsid w:val="00CF406B"/>
    <w:rsid w:val="00CF4F03"/>
    <w:rsid w:val="00CF6E52"/>
    <w:rsid w:val="00D0083B"/>
    <w:rsid w:val="00D02BA0"/>
    <w:rsid w:val="00D07AC4"/>
    <w:rsid w:val="00D22016"/>
    <w:rsid w:val="00D254B9"/>
    <w:rsid w:val="00D31A98"/>
    <w:rsid w:val="00D41C5E"/>
    <w:rsid w:val="00D63F89"/>
    <w:rsid w:val="00D70BB6"/>
    <w:rsid w:val="00D7431C"/>
    <w:rsid w:val="00D87497"/>
    <w:rsid w:val="00DB312A"/>
    <w:rsid w:val="00DB6B27"/>
    <w:rsid w:val="00DC7617"/>
    <w:rsid w:val="00DD4ED0"/>
    <w:rsid w:val="00E15859"/>
    <w:rsid w:val="00E208D5"/>
    <w:rsid w:val="00E414CE"/>
    <w:rsid w:val="00E429B7"/>
    <w:rsid w:val="00E4535F"/>
    <w:rsid w:val="00E55339"/>
    <w:rsid w:val="00E65639"/>
    <w:rsid w:val="00E73485"/>
    <w:rsid w:val="00E77E49"/>
    <w:rsid w:val="00EA72AB"/>
    <w:rsid w:val="00EB55CA"/>
    <w:rsid w:val="00EC2B7F"/>
    <w:rsid w:val="00EC5ED0"/>
    <w:rsid w:val="00ED2B40"/>
    <w:rsid w:val="00ED4A08"/>
    <w:rsid w:val="00ED7487"/>
    <w:rsid w:val="00EE383C"/>
    <w:rsid w:val="00EE5E1C"/>
    <w:rsid w:val="00F02889"/>
    <w:rsid w:val="00F131CB"/>
    <w:rsid w:val="00F34D46"/>
    <w:rsid w:val="00F361FF"/>
    <w:rsid w:val="00F54BF8"/>
    <w:rsid w:val="00F63867"/>
    <w:rsid w:val="00F85B70"/>
    <w:rsid w:val="00FA0EBF"/>
    <w:rsid w:val="00FC657D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4726"/>
  <w15:chartTrackingRefBased/>
  <w15:docId w15:val="{684C3CAC-4E85-7148-A62C-F918A778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4</cp:revision>
  <dcterms:created xsi:type="dcterms:W3CDTF">2024-09-08T23:33:00Z</dcterms:created>
  <dcterms:modified xsi:type="dcterms:W3CDTF">2024-09-08T23:36:00Z</dcterms:modified>
</cp:coreProperties>
</file>