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DA69149" w:rsidR="00FB18E5" w:rsidRPr="006C1B4A" w:rsidRDefault="00FB18E5" w:rsidP="006D6B64">
      <w:pPr>
        <w:rPr>
          <w:rFonts w:ascii="Arial" w:hAnsi="Arial" w:cs="Arial"/>
          <w:b/>
          <w:bCs/>
          <w:sz w:val="22"/>
          <w:szCs w:val="22"/>
          <w:u w:val="single"/>
        </w:rPr>
      </w:pPr>
      <w:r w:rsidRPr="006C1B4A">
        <w:rPr>
          <w:rFonts w:ascii="Arial" w:hAnsi="Arial" w:cs="Arial"/>
          <w:b/>
          <w:bCs/>
          <w:sz w:val="22"/>
          <w:szCs w:val="22"/>
          <w:u w:val="single"/>
        </w:rPr>
        <w:t>Measuring power outage exposure using a novel national dataset of power outages, 2018-2020</w:t>
      </w:r>
    </w:p>
    <w:p w14:paraId="61C17CF3" w14:textId="77777777" w:rsidR="00FB18E5" w:rsidRPr="006C1B4A" w:rsidRDefault="00FB18E5" w:rsidP="006D6B64">
      <w:pPr>
        <w:rPr>
          <w:rFonts w:ascii="Arial" w:hAnsi="Arial" w:cs="Arial"/>
          <w:b/>
          <w:bCs/>
          <w:sz w:val="22"/>
          <w:szCs w:val="22"/>
          <w:u w:val="single"/>
        </w:rPr>
      </w:pPr>
    </w:p>
    <w:p w14:paraId="79A6867F" w14:textId="75F5621A" w:rsidR="006D6B64" w:rsidRPr="006C1B4A" w:rsidRDefault="006D6B64" w:rsidP="006D6B64">
      <w:pPr>
        <w:rPr>
          <w:rFonts w:ascii="Arial" w:hAnsi="Arial" w:cs="Arial"/>
          <w:b/>
          <w:bCs/>
          <w:sz w:val="22"/>
          <w:szCs w:val="22"/>
          <w:u w:val="single"/>
        </w:rPr>
      </w:pPr>
      <w:r w:rsidRPr="006C1B4A">
        <w:rPr>
          <w:rFonts w:ascii="Arial" w:hAnsi="Arial" w:cs="Arial"/>
          <w:b/>
          <w:bCs/>
          <w:sz w:val="22"/>
          <w:szCs w:val="22"/>
          <w:u w:val="single"/>
        </w:rPr>
        <w:t xml:space="preserve">Introduction: </w:t>
      </w:r>
    </w:p>
    <w:p w14:paraId="1EEDCA6D" w14:textId="77777777" w:rsidR="006D6B64" w:rsidRPr="006C1B4A" w:rsidRDefault="006D6B64" w:rsidP="006D6B64">
      <w:pPr>
        <w:rPr>
          <w:rFonts w:ascii="Arial" w:hAnsi="Arial" w:cs="Arial"/>
          <w:sz w:val="22"/>
          <w:szCs w:val="22"/>
        </w:rPr>
      </w:pPr>
    </w:p>
    <w:p w14:paraId="45FBA878" w14:textId="11720A97" w:rsidR="008C0CD6" w:rsidRPr="006C1B4A" w:rsidRDefault="008C0CD6" w:rsidP="00F845AD">
      <w:pPr>
        <w:ind w:firstLine="720"/>
        <w:rPr>
          <w:rFonts w:ascii="Arial" w:hAnsi="Arial" w:cs="Arial"/>
          <w:sz w:val="22"/>
          <w:szCs w:val="22"/>
        </w:rPr>
      </w:pPr>
      <w:r w:rsidRPr="006C1B4A">
        <w:rPr>
          <w:rFonts w:ascii="Arial" w:hAnsi="Arial" w:cs="Arial"/>
          <w:sz w:val="22"/>
          <w:szCs w:val="22"/>
        </w:rPr>
        <w:t>Power outage incidence is increasing</w:t>
      </w:r>
      <w:r w:rsidRPr="006C1B4A">
        <w:rPr>
          <w:rStyle w:val="EndnoteReference"/>
          <w:rFonts w:ascii="Arial" w:hAnsi="Arial" w:cs="Arial"/>
          <w:sz w:val="22"/>
          <w:szCs w:val="22"/>
        </w:rPr>
        <w:endnoteReference w:id="1"/>
      </w:r>
      <w:r w:rsidRPr="006C1B4A">
        <w:rPr>
          <w:rFonts w:ascii="Arial" w:hAnsi="Arial" w:cs="Arial"/>
          <w:sz w:val="22"/>
          <w:szCs w:val="22"/>
          <w:vertAlign w:val="superscript"/>
        </w:rPr>
        <w:t>,</w:t>
      </w:r>
      <w:r w:rsidRPr="006C1B4A">
        <w:rPr>
          <w:rStyle w:val="EndnoteReference"/>
          <w:rFonts w:ascii="Arial" w:hAnsi="Arial" w:cs="Arial"/>
          <w:sz w:val="22"/>
          <w:szCs w:val="22"/>
        </w:rPr>
        <w:endnoteReference w:id="2"/>
      </w:r>
      <w:r w:rsidRPr="006C1B4A">
        <w:rPr>
          <w:rFonts w:ascii="Arial" w:hAnsi="Arial" w:cs="Arial"/>
          <w:sz w:val="22"/>
          <w:szCs w:val="22"/>
        </w:rPr>
        <w:t>. Climate change has increased the frequency and intensity of severe weather, the most common cause of power outages</w:t>
      </w:r>
      <w:r w:rsidR="00803D38" w:rsidRPr="006C1B4A">
        <w:rPr>
          <w:rStyle w:val="EndnoteReference"/>
          <w:rFonts w:ascii="Arial" w:hAnsi="Arial" w:cs="Arial"/>
          <w:sz w:val="22"/>
          <w:szCs w:val="22"/>
        </w:rPr>
        <w:endnoteReference w:id="3"/>
      </w:r>
      <w:r w:rsidR="00803D38" w:rsidRPr="006C1B4A">
        <w:rPr>
          <w:rFonts w:ascii="Arial" w:hAnsi="Arial" w:cs="Arial"/>
          <w:sz w:val="22"/>
          <w:szCs w:val="22"/>
          <w:vertAlign w:val="superscript"/>
        </w:rPr>
        <w:t>,</w:t>
      </w:r>
      <w:r w:rsidR="00803D38" w:rsidRPr="006C1B4A">
        <w:rPr>
          <w:rStyle w:val="EndnoteReference"/>
          <w:rFonts w:ascii="Arial" w:hAnsi="Arial" w:cs="Arial"/>
          <w:sz w:val="22"/>
          <w:szCs w:val="22"/>
        </w:rPr>
        <w:endnoteReference w:id="4"/>
      </w:r>
      <w:r w:rsidR="00803D38" w:rsidRPr="006C1B4A">
        <w:rPr>
          <w:rFonts w:ascii="Arial" w:hAnsi="Arial" w:cs="Arial"/>
          <w:sz w:val="22"/>
          <w:szCs w:val="22"/>
          <w:vertAlign w:val="superscript"/>
        </w:rPr>
        <w:t>,</w:t>
      </w:r>
      <w:r w:rsidR="00803D38" w:rsidRPr="006C1B4A">
        <w:rPr>
          <w:rStyle w:val="EndnoteReference"/>
          <w:rFonts w:ascii="Arial" w:hAnsi="Arial" w:cs="Arial"/>
          <w:sz w:val="22"/>
          <w:szCs w:val="22"/>
        </w:rPr>
        <w:endnoteReference w:id="5"/>
      </w:r>
      <w:r w:rsidRPr="006C1B4A">
        <w:rPr>
          <w:rFonts w:ascii="Arial" w:hAnsi="Arial" w:cs="Arial"/>
          <w:sz w:val="22"/>
          <w:szCs w:val="22"/>
        </w:rPr>
        <w:t>. At the same time, the United States electrical grid is aging</w:t>
      </w:r>
      <w:r w:rsidRPr="006C1B4A">
        <w:rPr>
          <w:rStyle w:val="EndnoteReference"/>
          <w:rFonts w:ascii="Arial" w:hAnsi="Arial" w:cs="Arial"/>
          <w:sz w:val="22"/>
          <w:szCs w:val="22"/>
        </w:rPr>
        <w:endnoteReference w:id="6"/>
      </w:r>
      <w:r w:rsidRPr="006C1B4A">
        <w:rPr>
          <w:rFonts w:ascii="Arial" w:hAnsi="Arial" w:cs="Arial"/>
          <w:sz w:val="22"/>
          <w:szCs w:val="22"/>
          <w:vertAlign w:val="superscript"/>
        </w:rPr>
        <w:t>,</w:t>
      </w:r>
      <w:r w:rsidRPr="006C1B4A">
        <w:rPr>
          <w:rStyle w:val="EndnoteReference"/>
          <w:rFonts w:ascii="Arial" w:hAnsi="Arial" w:cs="Arial"/>
          <w:sz w:val="22"/>
          <w:szCs w:val="22"/>
        </w:rPr>
        <w:endnoteReference w:id="7"/>
      </w:r>
      <w:r w:rsidRPr="006C1B4A">
        <w:rPr>
          <w:rFonts w:ascii="Arial" w:hAnsi="Arial" w:cs="Arial"/>
          <w:sz w:val="22"/>
          <w:szCs w:val="22"/>
        </w:rPr>
        <w:t xml:space="preserve">. Grid components have not been modernized to withstand the previously rare extreme heat, </w:t>
      </w:r>
      <w:r w:rsidR="00412C50" w:rsidRPr="006C1B4A">
        <w:rPr>
          <w:rFonts w:ascii="Arial" w:hAnsi="Arial" w:cs="Arial"/>
          <w:sz w:val="22"/>
          <w:szCs w:val="22"/>
        </w:rPr>
        <w:t>wind</w:t>
      </w:r>
      <w:r w:rsidRPr="006C1B4A">
        <w:rPr>
          <w:rFonts w:ascii="Arial" w:hAnsi="Arial" w:cs="Arial"/>
          <w:sz w:val="22"/>
          <w:szCs w:val="22"/>
        </w:rPr>
        <w:t>,</w:t>
      </w:r>
      <w:r w:rsidR="00412C50" w:rsidRPr="006C1B4A">
        <w:rPr>
          <w:rFonts w:ascii="Arial" w:hAnsi="Arial" w:cs="Arial"/>
          <w:sz w:val="22"/>
          <w:szCs w:val="22"/>
        </w:rPr>
        <w:t xml:space="preserve"> and</w:t>
      </w:r>
      <w:r w:rsidRPr="006C1B4A">
        <w:rPr>
          <w:rFonts w:ascii="Arial" w:hAnsi="Arial" w:cs="Arial"/>
          <w:sz w:val="22"/>
          <w:szCs w:val="22"/>
        </w:rPr>
        <w:t xml:space="preserve"> precipitation now </w:t>
      </w:r>
      <w:r w:rsidR="007A2ABA" w:rsidRPr="006C1B4A">
        <w:rPr>
          <w:rFonts w:ascii="Arial" w:hAnsi="Arial" w:cs="Arial"/>
          <w:sz w:val="22"/>
          <w:szCs w:val="22"/>
        </w:rPr>
        <w:t>commonplace</w:t>
      </w:r>
      <w:r w:rsidRPr="006C1B4A">
        <w:rPr>
          <w:rFonts w:ascii="Arial" w:hAnsi="Arial" w:cs="Arial"/>
          <w:sz w:val="22"/>
          <w:szCs w:val="22"/>
        </w:rPr>
        <w:t xml:space="preserve"> with climate change</w:t>
      </w:r>
      <w:r w:rsidR="00396213" w:rsidRPr="006C1B4A">
        <w:rPr>
          <w:rStyle w:val="EndnoteReference"/>
          <w:rFonts w:ascii="Arial" w:hAnsi="Arial" w:cs="Arial"/>
          <w:sz w:val="22"/>
          <w:szCs w:val="22"/>
        </w:rPr>
        <w:endnoteReference w:id="8"/>
      </w:r>
      <w:r w:rsidRPr="006C1B4A">
        <w:rPr>
          <w:rFonts w:ascii="Arial" w:hAnsi="Arial" w:cs="Arial"/>
          <w:sz w:val="22"/>
          <w:szCs w:val="22"/>
        </w:rPr>
        <w:t>. As a result, US electrical customers experienced an average of 8 hours without power in 2020, the longest duration on record</w:t>
      </w:r>
      <w:r w:rsidRPr="006C1B4A">
        <w:rPr>
          <w:rStyle w:val="EndnoteReference"/>
          <w:rFonts w:ascii="Arial" w:hAnsi="Arial" w:cs="Arial"/>
          <w:sz w:val="22"/>
          <w:szCs w:val="22"/>
        </w:rPr>
        <w:endnoteReference w:id="9"/>
      </w:r>
      <w:r w:rsidRPr="006C1B4A">
        <w:rPr>
          <w:rFonts w:ascii="Arial" w:hAnsi="Arial" w:cs="Arial"/>
          <w:sz w:val="22"/>
          <w:szCs w:val="22"/>
        </w:rPr>
        <w:t>.</w:t>
      </w:r>
    </w:p>
    <w:p w14:paraId="22B4C123" w14:textId="0ACB4F34" w:rsidR="00D25213" w:rsidRPr="006C1B4A" w:rsidRDefault="00070171" w:rsidP="00C908DA">
      <w:pPr>
        <w:ind w:firstLine="720"/>
        <w:rPr>
          <w:rFonts w:ascii="Arial" w:hAnsi="Arial" w:cs="Arial"/>
          <w:sz w:val="22"/>
          <w:szCs w:val="22"/>
        </w:rPr>
      </w:pPr>
      <w:r w:rsidRPr="006C1B4A">
        <w:rPr>
          <w:rFonts w:ascii="Arial" w:hAnsi="Arial" w:cs="Arial"/>
          <w:sz w:val="22"/>
          <w:szCs w:val="22"/>
        </w:rPr>
        <w:t xml:space="preserve">Power outages </w:t>
      </w:r>
      <w:r w:rsidR="006714C7" w:rsidRPr="006C1B4A">
        <w:rPr>
          <w:rFonts w:ascii="Arial" w:hAnsi="Arial" w:cs="Arial"/>
          <w:sz w:val="22"/>
          <w:szCs w:val="22"/>
        </w:rPr>
        <w:t>pose serious</w:t>
      </w:r>
      <w:r w:rsidRPr="006C1B4A">
        <w:rPr>
          <w:rFonts w:ascii="Arial" w:hAnsi="Arial" w:cs="Arial"/>
          <w:sz w:val="22"/>
          <w:szCs w:val="22"/>
        </w:rPr>
        <w:t xml:space="preserve"> health risk</w:t>
      </w:r>
      <w:r w:rsidR="006714C7" w:rsidRPr="006C1B4A">
        <w:rPr>
          <w:rFonts w:ascii="Arial" w:hAnsi="Arial" w:cs="Arial"/>
          <w:sz w:val="22"/>
          <w:szCs w:val="22"/>
        </w:rPr>
        <w:t>s</w:t>
      </w:r>
      <w:r w:rsidR="00D26339" w:rsidRPr="006C1B4A">
        <w:rPr>
          <w:rFonts w:ascii="Arial" w:hAnsi="Arial" w:cs="Arial"/>
          <w:sz w:val="22"/>
          <w:szCs w:val="22"/>
        </w:rPr>
        <w:t xml:space="preserve"> to </w:t>
      </w:r>
      <w:r w:rsidRPr="006C1B4A">
        <w:rPr>
          <w:rFonts w:ascii="Arial" w:hAnsi="Arial" w:cs="Arial"/>
          <w:sz w:val="22"/>
          <w:szCs w:val="22"/>
        </w:rPr>
        <w:t xml:space="preserve">vulnerable </w:t>
      </w:r>
      <w:r w:rsidR="006714C7" w:rsidRPr="006C1B4A">
        <w:rPr>
          <w:rFonts w:ascii="Arial" w:hAnsi="Arial" w:cs="Arial"/>
          <w:sz w:val="22"/>
          <w:szCs w:val="22"/>
        </w:rPr>
        <w:t>people.</w:t>
      </w:r>
      <w:r w:rsidR="007B2B40" w:rsidRPr="006C1B4A">
        <w:rPr>
          <w:rFonts w:ascii="Arial" w:hAnsi="Arial" w:cs="Arial"/>
          <w:sz w:val="22"/>
          <w:szCs w:val="22"/>
        </w:rPr>
        <w:t xml:space="preserve"> </w:t>
      </w:r>
      <w:r w:rsidR="00DF059A" w:rsidRPr="006C1B4A">
        <w:rPr>
          <w:rFonts w:ascii="Arial" w:hAnsi="Arial" w:cs="Arial"/>
          <w:sz w:val="22"/>
          <w:szCs w:val="22"/>
        </w:rPr>
        <w:t>For those who use life-sustaining electricity-dependent medical equipment such as at-home ventilators and oxygen tanks, loss of electricity can be life-threatening</w:t>
      </w:r>
      <w:r w:rsidR="00DF059A" w:rsidRPr="006C1B4A">
        <w:rPr>
          <w:rStyle w:val="EndnoteReference"/>
          <w:rFonts w:ascii="Arial" w:hAnsi="Arial" w:cs="Arial"/>
          <w:sz w:val="22"/>
          <w:szCs w:val="22"/>
        </w:rPr>
        <w:endnoteReference w:id="10"/>
      </w:r>
      <w:r w:rsidR="00DF059A" w:rsidRPr="006C1B4A">
        <w:rPr>
          <w:rFonts w:ascii="Arial" w:hAnsi="Arial" w:cs="Arial"/>
          <w:sz w:val="22"/>
          <w:szCs w:val="22"/>
        </w:rPr>
        <w:t>. In children, outages increase accidents and injuries related to generator and natural gas use</w:t>
      </w:r>
      <w:r w:rsidR="00DF059A" w:rsidRPr="006C1B4A">
        <w:rPr>
          <w:rStyle w:val="EndnoteReference"/>
          <w:rFonts w:ascii="Arial" w:hAnsi="Arial" w:cs="Arial"/>
          <w:sz w:val="22"/>
          <w:szCs w:val="22"/>
        </w:rPr>
        <w:endnoteReference w:id="11"/>
      </w:r>
      <w:r w:rsidR="00DF059A" w:rsidRPr="006C1B4A">
        <w:rPr>
          <w:rFonts w:ascii="Arial" w:hAnsi="Arial" w:cs="Arial"/>
          <w:sz w:val="22"/>
          <w:szCs w:val="22"/>
        </w:rPr>
        <w:t xml:space="preserve">. </w:t>
      </w:r>
      <w:r w:rsidR="00936084" w:rsidRPr="006C1B4A">
        <w:rPr>
          <w:rFonts w:ascii="Arial" w:hAnsi="Arial" w:cs="Arial"/>
          <w:sz w:val="22"/>
          <w:szCs w:val="22"/>
        </w:rPr>
        <w:t xml:space="preserve">Power outages render air </w:t>
      </w:r>
      <w:r w:rsidR="005678DF" w:rsidRPr="006C1B4A">
        <w:rPr>
          <w:rFonts w:ascii="Arial" w:hAnsi="Arial" w:cs="Arial"/>
          <w:sz w:val="22"/>
          <w:szCs w:val="22"/>
        </w:rPr>
        <w:t>conditioners</w:t>
      </w:r>
      <w:r w:rsidR="00936084" w:rsidRPr="006C1B4A">
        <w:rPr>
          <w:rFonts w:ascii="Arial" w:hAnsi="Arial" w:cs="Arial"/>
          <w:sz w:val="22"/>
          <w:szCs w:val="22"/>
        </w:rPr>
        <w:t xml:space="preserve">, heaters, and tap water </w:t>
      </w:r>
      <w:r w:rsidR="005678DF" w:rsidRPr="006C1B4A">
        <w:rPr>
          <w:rFonts w:ascii="Arial" w:hAnsi="Arial" w:cs="Arial"/>
          <w:sz w:val="22"/>
          <w:szCs w:val="22"/>
        </w:rPr>
        <w:t>unavailable</w:t>
      </w:r>
      <w:r w:rsidR="00936084" w:rsidRPr="006C1B4A">
        <w:rPr>
          <w:rFonts w:ascii="Arial" w:hAnsi="Arial" w:cs="Arial"/>
          <w:sz w:val="22"/>
          <w:szCs w:val="22"/>
        </w:rPr>
        <w:t>, which can lead to heat exposure, cold exposure, and dehydration</w:t>
      </w:r>
      <w:r w:rsidR="005678DF" w:rsidRPr="006C1B4A">
        <w:rPr>
          <w:rFonts w:ascii="Arial" w:hAnsi="Arial" w:cs="Arial"/>
          <w:sz w:val="22"/>
          <w:szCs w:val="22"/>
        </w:rPr>
        <w:t xml:space="preserve"> in those affected</w:t>
      </w:r>
      <w:r w:rsidR="00936084" w:rsidRPr="006C1B4A">
        <w:rPr>
          <w:rFonts w:ascii="Arial" w:hAnsi="Arial" w:cs="Arial"/>
          <w:sz w:val="22"/>
          <w:szCs w:val="22"/>
        </w:rPr>
        <w:t>.</w:t>
      </w:r>
      <w:r w:rsidR="003535AC" w:rsidRPr="006C1B4A">
        <w:rPr>
          <w:rFonts w:ascii="Arial" w:hAnsi="Arial" w:cs="Arial"/>
          <w:sz w:val="22"/>
          <w:szCs w:val="22"/>
        </w:rPr>
        <w:t xml:space="preserve"> O</w:t>
      </w:r>
      <w:r w:rsidR="000D3EAF" w:rsidRPr="006C1B4A">
        <w:rPr>
          <w:rFonts w:ascii="Arial" w:hAnsi="Arial" w:cs="Arial"/>
          <w:sz w:val="22"/>
          <w:szCs w:val="22"/>
        </w:rPr>
        <w:t>lder adults</w:t>
      </w:r>
      <w:r w:rsidR="003535AC" w:rsidRPr="006C1B4A">
        <w:rPr>
          <w:rFonts w:ascii="Arial" w:hAnsi="Arial" w:cs="Arial"/>
          <w:sz w:val="22"/>
          <w:szCs w:val="22"/>
        </w:rPr>
        <w:t xml:space="preserve"> are susceptible to</w:t>
      </w:r>
      <w:r w:rsidR="002114D7" w:rsidRPr="006C1B4A">
        <w:rPr>
          <w:rFonts w:ascii="Arial" w:hAnsi="Arial" w:cs="Arial"/>
          <w:sz w:val="22"/>
          <w:szCs w:val="22"/>
        </w:rPr>
        <w:t xml:space="preserve"> health effects from</w:t>
      </w:r>
      <w:r w:rsidR="00754DE6" w:rsidRPr="006C1B4A">
        <w:rPr>
          <w:rFonts w:ascii="Arial" w:hAnsi="Arial" w:cs="Arial"/>
          <w:sz w:val="22"/>
          <w:szCs w:val="22"/>
        </w:rPr>
        <w:t xml:space="preserve"> these extreme temperature exposures and dehydration</w:t>
      </w:r>
      <w:r w:rsidR="003535AC" w:rsidRPr="006C1B4A">
        <w:rPr>
          <w:rFonts w:ascii="Arial" w:hAnsi="Arial" w:cs="Arial"/>
          <w:sz w:val="22"/>
          <w:szCs w:val="22"/>
        </w:rPr>
        <w:t xml:space="preserve">, </w:t>
      </w:r>
      <w:r w:rsidR="008873C4" w:rsidRPr="006C1B4A">
        <w:rPr>
          <w:rFonts w:ascii="Arial" w:hAnsi="Arial" w:cs="Arial"/>
          <w:sz w:val="22"/>
          <w:szCs w:val="22"/>
        </w:rPr>
        <w:t xml:space="preserve">which </w:t>
      </w:r>
      <w:r w:rsidR="00754DE6" w:rsidRPr="006C1B4A">
        <w:rPr>
          <w:rFonts w:ascii="Arial" w:hAnsi="Arial" w:cs="Arial"/>
          <w:sz w:val="22"/>
          <w:szCs w:val="22"/>
        </w:rPr>
        <w:t>can lead to</w:t>
      </w:r>
      <w:r w:rsidR="000D3EAF" w:rsidRPr="006C1B4A">
        <w:rPr>
          <w:rFonts w:ascii="Arial" w:hAnsi="Arial" w:cs="Arial"/>
          <w:sz w:val="22"/>
          <w:szCs w:val="22"/>
        </w:rPr>
        <w:t xml:space="preserve"> </w:t>
      </w:r>
      <w:r w:rsidR="00B25908" w:rsidRPr="006C1B4A">
        <w:rPr>
          <w:rFonts w:ascii="Arial" w:hAnsi="Arial" w:cs="Arial"/>
          <w:sz w:val="22"/>
          <w:szCs w:val="22"/>
        </w:rPr>
        <w:t xml:space="preserve">stoke, myocardial infarction, and other </w:t>
      </w:r>
      <w:r w:rsidR="001F74A5" w:rsidRPr="006C1B4A">
        <w:rPr>
          <w:rFonts w:ascii="Arial" w:hAnsi="Arial" w:cs="Arial"/>
          <w:sz w:val="22"/>
          <w:szCs w:val="22"/>
        </w:rPr>
        <w:t xml:space="preserve">adverse </w:t>
      </w:r>
      <w:r w:rsidR="00B25908" w:rsidRPr="006C1B4A">
        <w:rPr>
          <w:rFonts w:ascii="Arial" w:hAnsi="Arial" w:cs="Arial"/>
          <w:sz w:val="22"/>
          <w:szCs w:val="22"/>
        </w:rPr>
        <w:t>cardiorespiratory outcomes</w:t>
      </w:r>
      <w:r w:rsidR="00A41261" w:rsidRPr="006C1B4A">
        <w:rPr>
          <w:rStyle w:val="EndnoteReference"/>
          <w:rFonts w:ascii="Arial" w:hAnsi="Arial" w:cs="Arial"/>
          <w:sz w:val="22"/>
          <w:szCs w:val="22"/>
        </w:rPr>
        <w:endnoteReference w:id="12"/>
      </w:r>
      <w:r w:rsidR="00A41261" w:rsidRPr="006C1B4A">
        <w:rPr>
          <w:rFonts w:ascii="Arial" w:hAnsi="Arial" w:cs="Arial"/>
          <w:sz w:val="22"/>
          <w:szCs w:val="22"/>
          <w:vertAlign w:val="superscript"/>
        </w:rPr>
        <w:t>,</w:t>
      </w:r>
      <w:r w:rsidR="00A41261" w:rsidRPr="006C1B4A">
        <w:rPr>
          <w:rStyle w:val="EndnoteReference"/>
          <w:rFonts w:ascii="Arial" w:hAnsi="Arial" w:cs="Arial"/>
          <w:sz w:val="22"/>
          <w:szCs w:val="22"/>
        </w:rPr>
        <w:endnoteReference w:id="13"/>
      </w:r>
      <w:r w:rsidR="00A41261" w:rsidRPr="006C1B4A">
        <w:rPr>
          <w:rFonts w:ascii="Arial" w:hAnsi="Arial" w:cs="Arial"/>
          <w:sz w:val="22"/>
          <w:szCs w:val="22"/>
          <w:vertAlign w:val="superscript"/>
        </w:rPr>
        <w:t>,</w:t>
      </w:r>
      <w:r w:rsidR="00A41261" w:rsidRPr="006C1B4A">
        <w:rPr>
          <w:rStyle w:val="EndnoteReference"/>
          <w:rFonts w:ascii="Arial" w:hAnsi="Arial" w:cs="Arial"/>
          <w:sz w:val="22"/>
          <w:szCs w:val="22"/>
        </w:rPr>
        <w:endnoteReference w:id="14"/>
      </w:r>
      <w:r w:rsidR="00A41261" w:rsidRPr="006C1B4A">
        <w:rPr>
          <w:rFonts w:ascii="Arial" w:hAnsi="Arial" w:cs="Arial"/>
          <w:sz w:val="22"/>
          <w:szCs w:val="22"/>
          <w:vertAlign w:val="superscript"/>
        </w:rPr>
        <w:t>,</w:t>
      </w:r>
      <w:r w:rsidR="00A41261" w:rsidRPr="006C1B4A">
        <w:rPr>
          <w:rStyle w:val="EndnoteReference"/>
          <w:rFonts w:ascii="Arial" w:hAnsi="Arial" w:cs="Arial"/>
          <w:sz w:val="22"/>
          <w:szCs w:val="22"/>
        </w:rPr>
        <w:endnoteReference w:id="15"/>
      </w:r>
      <w:r w:rsidR="00DD2B00" w:rsidRPr="006C1B4A">
        <w:rPr>
          <w:rFonts w:ascii="Arial" w:hAnsi="Arial" w:cs="Arial"/>
          <w:sz w:val="22"/>
          <w:szCs w:val="22"/>
        </w:rPr>
        <w:t xml:space="preserve">. </w:t>
      </w:r>
      <w:r w:rsidR="00AB445C" w:rsidRPr="006C1B4A">
        <w:rPr>
          <w:rFonts w:ascii="Arial" w:hAnsi="Arial" w:cs="Arial"/>
          <w:sz w:val="22"/>
          <w:szCs w:val="22"/>
        </w:rPr>
        <w:t>Outages also increase pediatric asthma emergencies from heat and humidity exposure absent air conditioning</w:t>
      </w:r>
      <w:r w:rsidR="00AB445C" w:rsidRPr="006C1B4A">
        <w:rPr>
          <w:rStyle w:val="EndnoteReference"/>
          <w:rFonts w:ascii="Arial" w:hAnsi="Arial" w:cs="Arial"/>
          <w:sz w:val="22"/>
          <w:szCs w:val="22"/>
        </w:rPr>
        <w:endnoteReference w:id="16"/>
      </w:r>
      <w:r w:rsidR="00AB445C" w:rsidRPr="006C1B4A">
        <w:rPr>
          <w:rFonts w:ascii="Arial" w:hAnsi="Arial" w:cs="Arial"/>
          <w:sz w:val="22"/>
          <w:szCs w:val="22"/>
        </w:rPr>
        <w:t xml:space="preserve">.  </w:t>
      </w:r>
    </w:p>
    <w:p w14:paraId="20092BED" w14:textId="4F8171F3" w:rsidR="00665ED3" w:rsidRPr="006C1B4A" w:rsidRDefault="00257926" w:rsidP="008C0CD6">
      <w:pPr>
        <w:ind w:firstLine="720"/>
        <w:rPr>
          <w:rFonts w:ascii="Arial" w:hAnsi="Arial" w:cs="Arial"/>
          <w:sz w:val="22"/>
          <w:szCs w:val="22"/>
        </w:rPr>
      </w:pPr>
      <w:r w:rsidRPr="006C1B4A">
        <w:rPr>
          <w:rFonts w:ascii="Arial" w:hAnsi="Arial" w:cs="Arial"/>
          <w:sz w:val="22"/>
          <w:szCs w:val="22"/>
        </w:rPr>
        <w:t>Despite the health risks of power outage, especially to vulnerable populations, data describing power outage exposure is extremely limited</w:t>
      </w:r>
      <w:r w:rsidRPr="006C1B4A">
        <w:rPr>
          <w:rStyle w:val="EndnoteReference"/>
          <w:rFonts w:ascii="Arial" w:hAnsi="Arial" w:cs="Arial"/>
          <w:sz w:val="22"/>
          <w:szCs w:val="22"/>
        </w:rPr>
        <w:endnoteReference w:id="17"/>
      </w:r>
      <w:r w:rsidRPr="006C1B4A">
        <w:rPr>
          <w:rFonts w:ascii="Arial" w:hAnsi="Arial" w:cs="Arial"/>
          <w:sz w:val="22"/>
          <w:szCs w:val="22"/>
          <w:vertAlign w:val="superscript"/>
        </w:rPr>
        <w:t>,</w:t>
      </w:r>
      <w:r w:rsidRPr="006C1B4A">
        <w:rPr>
          <w:rStyle w:val="EndnoteReference"/>
          <w:rFonts w:ascii="Arial" w:hAnsi="Arial" w:cs="Arial"/>
          <w:sz w:val="22"/>
          <w:szCs w:val="22"/>
        </w:rPr>
        <w:endnoteReference w:id="18"/>
      </w:r>
      <w:r w:rsidRPr="006C1B4A">
        <w:rPr>
          <w:rFonts w:ascii="Arial" w:hAnsi="Arial" w:cs="Arial"/>
          <w:sz w:val="22"/>
          <w:szCs w:val="22"/>
        </w:rPr>
        <w:t xml:space="preserve">. </w:t>
      </w:r>
      <w:r w:rsidRPr="006C1B4A">
        <w:rPr>
          <w:rFonts w:ascii="Arial" w:hAnsi="Arial" w:cs="Arial"/>
          <w:sz w:val="22"/>
          <w:szCs w:val="22"/>
        </w:rPr>
        <w:t>This has constrained research on th</w:t>
      </w:r>
      <w:r w:rsidR="00BA4F93" w:rsidRPr="006C1B4A">
        <w:rPr>
          <w:rFonts w:ascii="Arial" w:hAnsi="Arial" w:cs="Arial"/>
          <w:sz w:val="22"/>
          <w:szCs w:val="22"/>
        </w:rPr>
        <w:t>is</w:t>
      </w:r>
      <w:r w:rsidRPr="006C1B4A">
        <w:rPr>
          <w:rFonts w:ascii="Arial" w:hAnsi="Arial" w:cs="Arial"/>
          <w:sz w:val="22"/>
          <w:szCs w:val="22"/>
        </w:rPr>
        <w:t xml:space="preserve"> exposure. </w:t>
      </w:r>
      <w:r w:rsidR="00C4115E" w:rsidRPr="006C1B4A">
        <w:rPr>
          <w:rFonts w:ascii="Arial" w:hAnsi="Arial" w:cs="Arial"/>
          <w:sz w:val="22"/>
          <w:szCs w:val="22"/>
        </w:rPr>
        <w:t>Only one New York State-wide dataset describes outage exposure across space and time</w:t>
      </w:r>
      <w:r w:rsidR="00C4115E" w:rsidRPr="006C1B4A">
        <w:rPr>
          <w:rStyle w:val="EndnoteReference"/>
          <w:rFonts w:ascii="Arial" w:hAnsi="Arial" w:cs="Arial"/>
          <w:sz w:val="22"/>
          <w:szCs w:val="22"/>
        </w:rPr>
        <w:endnoteReference w:id="19"/>
      </w:r>
      <w:r w:rsidR="002535EF" w:rsidRPr="006C1B4A">
        <w:rPr>
          <w:rFonts w:ascii="Arial" w:hAnsi="Arial" w:cs="Arial"/>
          <w:sz w:val="22"/>
          <w:szCs w:val="22"/>
        </w:rPr>
        <w:t xml:space="preserve">, and most studies of power outage rely on this single dataset. </w:t>
      </w:r>
      <w:r w:rsidR="00C05DFB" w:rsidRPr="006C1B4A">
        <w:rPr>
          <w:rFonts w:ascii="Arial" w:hAnsi="Arial" w:cs="Arial"/>
          <w:sz w:val="22"/>
          <w:szCs w:val="22"/>
        </w:rPr>
        <w:t xml:space="preserve">The remaining studies </w:t>
      </w:r>
      <w:r w:rsidR="00C67341" w:rsidRPr="006C1B4A">
        <w:rPr>
          <w:rFonts w:ascii="Arial" w:hAnsi="Arial" w:cs="Arial"/>
          <w:sz w:val="22"/>
          <w:szCs w:val="22"/>
        </w:rPr>
        <w:t xml:space="preserve">use </w:t>
      </w:r>
      <w:r w:rsidR="00C05DFB" w:rsidRPr="006C1B4A">
        <w:rPr>
          <w:rFonts w:ascii="Arial" w:hAnsi="Arial" w:cs="Arial"/>
          <w:sz w:val="22"/>
          <w:szCs w:val="22"/>
        </w:rPr>
        <w:t>large-scale events such as hurricanes or disasters as a surrogate for power outage exposure</w:t>
      </w:r>
      <w:r w:rsidR="00C05DFB" w:rsidRPr="006C1B4A">
        <w:rPr>
          <w:rStyle w:val="EndnoteReference"/>
          <w:rFonts w:ascii="Arial" w:hAnsi="Arial" w:cs="Arial"/>
          <w:sz w:val="22"/>
          <w:szCs w:val="22"/>
        </w:rPr>
        <w:endnoteReference w:id="20"/>
      </w:r>
      <w:r w:rsidR="00C05DFB" w:rsidRPr="006C1B4A">
        <w:rPr>
          <w:rFonts w:ascii="Arial" w:hAnsi="Arial" w:cs="Arial"/>
          <w:sz w:val="22"/>
          <w:szCs w:val="22"/>
          <w:vertAlign w:val="superscript"/>
        </w:rPr>
        <w:t>,</w:t>
      </w:r>
      <w:r w:rsidR="00C05DFB" w:rsidRPr="006C1B4A">
        <w:rPr>
          <w:rStyle w:val="EndnoteReference"/>
          <w:rFonts w:ascii="Arial" w:hAnsi="Arial" w:cs="Arial"/>
          <w:sz w:val="22"/>
          <w:szCs w:val="22"/>
        </w:rPr>
        <w:endnoteReference w:id="21"/>
      </w:r>
      <w:r w:rsidR="00C05DFB" w:rsidRPr="006C1B4A">
        <w:rPr>
          <w:rFonts w:ascii="Arial" w:hAnsi="Arial" w:cs="Arial"/>
          <w:sz w:val="22"/>
          <w:szCs w:val="22"/>
        </w:rPr>
        <w:t>. These studies consider everyone in a city or county exposed to the event as exposed to power outage, in days or weeks following the event. Studies based on single events cannot disentangle the health effects of power outage exposure from disaster exposure, an</w:t>
      </w:r>
      <w:r w:rsidR="006E584B" w:rsidRPr="006C1B4A">
        <w:rPr>
          <w:rFonts w:ascii="Arial" w:hAnsi="Arial" w:cs="Arial"/>
          <w:sz w:val="22"/>
          <w:szCs w:val="22"/>
        </w:rPr>
        <w:t>d cannot</w:t>
      </w:r>
      <w:r w:rsidR="00C05DFB" w:rsidRPr="006C1B4A">
        <w:rPr>
          <w:rFonts w:ascii="Arial" w:hAnsi="Arial" w:cs="Arial"/>
          <w:sz w:val="22"/>
          <w:szCs w:val="22"/>
        </w:rPr>
        <w:t xml:space="preserve"> estimate exposure-response relationships between power outage exposure and health outcomes.</w:t>
      </w:r>
      <w:r w:rsidR="007137B4" w:rsidRPr="006C1B4A">
        <w:rPr>
          <w:rFonts w:ascii="Arial" w:hAnsi="Arial" w:cs="Arial"/>
          <w:sz w:val="22"/>
          <w:szCs w:val="22"/>
        </w:rPr>
        <w:t xml:space="preserve"> </w:t>
      </w:r>
      <w:r w:rsidR="002521B6" w:rsidRPr="006C1B4A">
        <w:rPr>
          <w:rFonts w:ascii="Arial" w:hAnsi="Arial" w:cs="Arial"/>
          <w:sz w:val="22"/>
          <w:szCs w:val="22"/>
        </w:rPr>
        <w:t xml:space="preserve">Quantifying the risks of power outage is essential to prevent CVD, accidents and asthma in children, and other cardiorespiratory outcomes.  </w:t>
      </w:r>
    </w:p>
    <w:p w14:paraId="1AE6F599" w14:textId="6625F58C" w:rsidR="009D2ED2" w:rsidRPr="006C1B4A" w:rsidRDefault="009D2ED2" w:rsidP="009D2ED2">
      <w:pPr>
        <w:ind w:firstLine="360"/>
        <w:rPr>
          <w:rFonts w:ascii="Arial" w:hAnsi="Arial" w:cs="Arial"/>
          <w:sz w:val="22"/>
          <w:szCs w:val="22"/>
        </w:rPr>
      </w:pPr>
      <w:r w:rsidRPr="006C1B4A">
        <w:rPr>
          <w:rFonts w:ascii="Arial" w:hAnsi="Arial" w:cs="Arial"/>
          <w:sz w:val="22"/>
          <w:szCs w:val="22"/>
        </w:rPr>
        <w:t xml:space="preserve">In our previous work, we created a new national dataset of </w:t>
      </w:r>
      <w:r w:rsidR="001D1C80" w:rsidRPr="006C1B4A">
        <w:rPr>
          <w:rFonts w:ascii="Arial" w:hAnsi="Arial" w:cs="Arial"/>
          <w:sz w:val="22"/>
          <w:szCs w:val="22"/>
        </w:rPr>
        <w:t>hourly</w:t>
      </w:r>
      <w:r w:rsidRPr="006C1B4A">
        <w:rPr>
          <w:rFonts w:ascii="Arial" w:hAnsi="Arial" w:cs="Arial"/>
          <w:sz w:val="22"/>
          <w:szCs w:val="22"/>
        </w:rPr>
        <w:t xml:space="preserve"> power outage exposure </w:t>
      </w:r>
      <w:r w:rsidR="00C277BB" w:rsidRPr="006C1B4A">
        <w:rPr>
          <w:rFonts w:ascii="Arial" w:hAnsi="Arial" w:cs="Arial"/>
          <w:sz w:val="22"/>
          <w:szCs w:val="22"/>
        </w:rPr>
        <w:t>by county</w:t>
      </w:r>
      <w:r w:rsidRPr="006C1B4A">
        <w:rPr>
          <w:rFonts w:ascii="Arial" w:hAnsi="Arial" w:cs="Arial"/>
          <w:sz w:val="22"/>
          <w:szCs w:val="22"/>
        </w:rPr>
        <w:t xml:space="preserve"> for the continental United States</w:t>
      </w:r>
      <w:r w:rsidRPr="006C1B4A">
        <w:rPr>
          <w:rStyle w:val="EndnoteReference"/>
          <w:rFonts w:ascii="Arial" w:hAnsi="Arial" w:cs="Arial"/>
          <w:sz w:val="22"/>
          <w:szCs w:val="22"/>
        </w:rPr>
        <w:endnoteReference w:id="22"/>
      </w:r>
      <w:r w:rsidRPr="006C1B4A">
        <w:rPr>
          <w:rFonts w:ascii="Arial" w:hAnsi="Arial" w:cs="Arial"/>
          <w:sz w:val="22"/>
          <w:szCs w:val="22"/>
        </w:rPr>
        <w:t>. We used this dataset to describe power outage exposure by region and social vulnerability, finding that outages were more common in the southeast and northeast US,</w:t>
      </w:r>
      <w:r w:rsidR="00803E76" w:rsidRPr="006C1B4A">
        <w:rPr>
          <w:rFonts w:ascii="Arial" w:hAnsi="Arial" w:cs="Arial"/>
          <w:sz w:val="22"/>
          <w:szCs w:val="22"/>
        </w:rPr>
        <w:t xml:space="preserve"> </w:t>
      </w:r>
      <w:r w:rsidRPr="006C1B4A">
        <w:rPr>
          <w:rFonts w:ascii="Arial" w:hAnsi="Arial" w:cs="Arial"/>
          <w:sz w:val="22"/>
          <w:szCs w:val="22"/>
        </w:rPr>
        <w:t>with high outage incidence and high social vulnerability co-occurring most frequently in the southeastern US. This dataset will allow us to characterize exposure-response relationships between power outage and health outcomes nationally, by region, and within vulnerable populations.</w:t>
      </w:r>
    </w:p>
    <w:p w14:paraId="386C4194" w14:textId="21909EBF" w:rsidR="00E95F66" w:rsidRPr="006C1B4A" w:rsidRDefault="009B77F5" w:rsidP="009D2ED2">
      <w:pPr>
        <w:ind w:firstLine="360"/>
        <w:rPr>
          <w:rFonts w:ascii="Arial" w:hAnsi="Arial" w:cs="Arial"/>
          <w:sz w:val="22"/>
          <w:szCs w:val="22"/>
        </w:rPr>
      </w:pPr>
      <w:r w:rsidRPr="006C1B4A">
        <w:rPr>
          <w:rFonts w:ascii="Arial" w:hAnsi="Arial" w:cs="Arial"/>
          <w:sz w:val="22"/>
          <w:szCs w:val="22"/>
        </w:rPr>
        <w:t>However, even with these new data, major challenges with</w:t>
      </w:r>
      <w:r w:rsidR="007A3C43" w:rsidRPr="006C1B4A">
        <w:rPr>
          <w:rFonts w:ascii="Arial" w:hAnsi="Arial" w:cs="Arial"/>
          <w:sz w:val="22"/>
          <w:szCs w:val="22"/>
        </w:rPr>
        <w:t xml:space="preserve"> power outage</w:t>
      </w:r>
      <w:r w:rsidRPr="006C1B4A">
        <w:rPr>
          <w:rFonts w:ascii="Arial" w:hAnsi="Arial" w:cs="Arial"/>
          <w:sz w:val="22"/>
          <w:szCs w:val="22"/>
        </w:rPr>
        <w:t xml:space="preserve"> exposure assessment remain</w:t>
      </w:r>
      <w:r w:rsidR="0046330C" w:rsidRPr="006C1B4A">
        <w:rPr>
          <w:rFonts w:ascii="Arial" w:hAnsi="Arial" w:cs="Arial"/>
          <w:sz w:val="22"/>
          <w:szCs w:val="22"/>
        </w:rPr>
        <w:t xml:space="preserve">. </w:t>
      </w:r>
      <w:r w:rsidR="006A35D2" w:rsidRPr="006C1B4A">
        <w:rPr>
          <w:rFonts w:ascii="Arial" w:hAnsi="Arial" w:cs="Arial"/>
          <w:sz w:val="22"/>
          <w:szCs w:val="22"/>
        </w:rPr>
        <w:t>First, there is no standard or widely used strategy to measure power outage exposure in the literature</w:t>
      </w:r>
      <w:r w:rsidR="006A35D2" w:rsidRPr="006C1B4A">
        <w:rPr>
          <w:rStyle w:val="EndnoteReference"/>
          <w:rFonts w:ascii="Arial" w:hAnsi="Arial" w:cs="Arial"/>
          <w:sz w:val="22"/>
          <w:szCs w:val="22"/>
        </w:rPr>
        <w:endnoteReference w:id="23"/>
      </w:r>
      <w:r w:rsidR="006A35D2" w:rsidRPr="006C1B4A">
        <w:rPr>
          <w:rFonts w:ascii="Arial" w:hAnsi="Arial" w:cs="Arial"/>
          <w:sz w:val="22"/>
          <w:szCs w:val="22"/>
        </w:rPr>
        <w:t>. A single strategy to describe power outage exposure would allow comparability and aggregation of results across studies, and a well-designed measurement approach could minimize bias</w:t>
      </w:r>
      <w:r w:rsidR="00B57F67" w:rsidRPr="006C1B4A">
        <w:rPr>
          <w:rFonts w:ascii="Arial" w:hAnsi="Arial" w:cs="Arial"/>
          <w:sz w:val="22"/>
          <w:szCs w:val="22"/>
        </w:rPr>
        <w:t xml:space="preserve">. </w:t>
      </w:r>
      <w:r w:rsidR="003804C2" w:rsidRPr="006C1B4A">
        <w:rPr>
          <w:rFonts w:ascii="Arial" w:hAnsi="Arial" w:cs="Arial"/>
          <w:sz w:val="22"/>
          <w:szCs w:val="22"/>
        </w:rPr>
        <w:t xml:space="preserve">Second, </w:t>
      </w:r>
      <w:r w:rsidR="00215333" w:rsidRPr="006C1B4A">
        <w:rPr>
          <w:rFonts w:ascii="Arial" w:hAnsi="Arial" w:cs="Arial"/>
          <w:sz w:val="22"/>
          <w:szCs w:val="22"/>
        </w:rPr>
        <w:t xml:space="preserve">any definition of outage exposure relative to an outcome will depend on the health-relevant duration of a power outage: the </w:t>
      </w:r>
      <w:r w:rsidR="00D33363" w:rsidRPr="006C1B4A">
        <w:rPr>
          <w:rFonts w:ascii="Arial" w:hAnsi="Arial" w:cs="Arial"/>
          <w:sz w:val="22"/>
          <w:szCs w:val="22"/>
        </w:rPr>
        <w:t>duration</w:t>
      </w:r>
      <w:r w:rsidR="00215333" w:rsidRPr="006C1B4A">
        <w:rPr>
          <w:rFonts w:ascii="Arial" w:hAnsi="Arial" w:cs="Arial"/>
          <w:sz w:val="22"/>
          <w:szCs w:val="22"/>
        </w:rPr>
        <w:t xml:space="preserve"> at which an outage begins to cause health effects. </w:t>
      </w:r>
      <w:r w:rsidR="00216B5C" w:rsidRPr="006C1B4A">
        <w:rPr>
          <w:rFonts w:ascii="Arial" w:hAnsi="Arial" w:cs="Arial"/>
          <w:sz w:val="22"/>
          <w:szCs w:val="22"/>
        </w:rPr>
        <w:t>T</w:t>
      </w:r>
      <w:r w:rsidR="00790F52" w:rsidRPr="006C1B4A">
        <w:rPr>
          <w:rFonts w:ascii="Arial" w:hAnsi="Arial" w:cs="Arial"/>
          <w:sz w:val="22"/>
          <w:szCs w:val="22"/>
        </w:rPr>
        <w:t xml:space="preserve">here is no literature on the </w:t>
      </w:r>
      <w:r w:rsidR="00B62FE5" w:rsidRPr="006C1B4A">
        <w:rPr>
          <w:rFonts w:ascii="Arial" w:hAnsi="Arial" w:cs="Arial"/>
          <w:sz w:val="22"/>
          <w:szCs w:val="22"/>
        </w:rPr>
        <w:t>health</w:t>
      </w:r>
      <w:r w:rsidR="00790F52" w:rsidRPr="006C1B4A">
        <w:rPr>
          <w:rFonts w:ascii="Arial" w:hAnsi="Arial" w:cs="Arial"/>
          <w:sz w:val="22"/>
          <w:szCs w:val="22"/>
        </w:rPr>
        <w:t xml:space="preserve">-relevant duration of power outage with respect to any </w:t>
      </w:r>
      <w:r w:rsidR="00B62FE5" w:rsidRPr="006C1B4A">
        <w:rPr>
          <w:rFonts w:ascii="Arial" w:hAnsi="Arial" w:cs="Arial"/>
          <w:sz w:val="22"/>
          <w:szCs w:val="22"/>
        </w:rPr>
        <w:t>outcome</w:t>
      </w:r>
      <w:r w:rsidR="00790F52" w:rsidRPr="006C1B4A">
        <w:rPr>
          <w:rFonts w:ascii="Arial" w:hAnsi="Arial" w:cs="Arial"/>
          <w:sz w:val="22"/>
          <w:szCs w:val="22"/>
        </w:rPr>
        <w:t xml:space="preserve">. </w:t>
      </w:r>
      <w:r w:rsidR="006524A5" w:rsidRPr="006C1B4A">
        <w:rPr>
          <w:rFonts w:ascii="Arial" w:hAnsi="Arial" w:cs="Arial"/>
          <w:sz w:val="22"/>
          <w:szCs w:val="22"/>
        </w:rPr>
        <w:t>Incorrect</w:t>
      </w:r>
      <w:r w:rsidR="00EC1889" w:rsidRPr="006C1B4A">
        <w:rPr>
          <w:rFonts w:ascii="Arial" w:hAnsi="Arial" w:cs="Arial"/>
          <w:sz w:val="22"/>
          <w:szCs w:val="22"/>
        </w:rPr>
        <w:t xml:space="preserve"> assumptions about the health-relevant duration have the potential to bias the results of an epidemiological study of power outage and a health outcome. </w:t>
      </w:r>
      <w:r w:rsidR="00A54971" w:rsidRPr="006C1B4A">
        <w:rPr>
          <w:rFonts w:ascii="Arial" w:hAnsi="Arial" w:cs="Arial"/>
          <w:sz w:val="22"/>
          <w:szCs w:val="22"/>
        </w:rPr>
        <w:t>Finally, both the new national dataset and existing New York State data are missing large percentages of observations</w:t>
      </w:r>
      <w:r w:rsidR="00A54971" w:rsidRPr="006C1B4A">
        <w:rPr>
          <w:rStyle w:val="EndnoteReference"/>
          <w:rFonts w:ascii="Arial" w:hAnsi="Arial" w:cs="Arial"/>
          <w:sz w:val="22"/>
          <w:szCs w:val="22"/>
        </w:rPr>
        <w:endnoteReference w:id="24"/>
      </w:r>
      <w:r w:rsidR="00A54971" w:rsidRPr="006C1B4A">
        <w:rPr>
          <w:rFonts w:ascii="Arial" w:hAnsi="Arial" w:cs="Arial"/>
          <w:sz w:val="22"/>
          <w:szCs w:val="22"/>
          <w:vertAlign w:val="superscript"/>
        </w:rPr>
        <w:t>,</w:t>
      </w:r>
      <w:r w:rsidR="00A54971" w:rsidRPr="006C1B4A">
        <w:rPr>
          <w:rStyle w:val="EndnoteReference"/>
          <w:rFonts w:ascii="Arial" w:hAnsi="Arial" w:cs="Arial"/>
          <w:sz w:val="22"/>
          <w:szCs w:val="22"/>
        </w:rPr>
        <w:endnoteReference w:id="25"/>
      </w:r>
      <w:r w:rsidR="00A54971" w:rsidRPr="006C1B4A">
        <w:rPr>
          <w:rFonts w:ascii="Arial" w:hAnsi="Arial" w:cs="Arial"/>
          <w:sz w:val="22"/>
          <w:szCs w:val="22"/>
        </w:rPr>
        <w:t xml:space="preserve">. </w:t>
      </w:r>
      <w:r w:rsidR="004267AC" w:rsidRPr="006C1B4A">
        <w:rPr>
          <w:rFonts w:ascii="Arial" w:hAnsi="Arial" w:cs="Arial"/>
          <w:sz w:val="22"/>
          <w:szCs w:val="22"/>
        </w:rPr>
        <w:t>This missingness could also substantially bias results of an epidemiological study of power outage and any health outcome.</w:t>
      </w:r>
    </w:p>
    <w:p w14:paraId="40923A7B" w14:textId="3BBF1F56" w:rsidR="009E31E7" w:rsidRPr="006C1B4A" w:rsidRDefault="009E31E7" w:rsidP="009D2ED2">
      <w:pPr>
        <w:ind w:firstLine="360"/>
        <w:rPr>
          <w:rFonts w:ascii="Arial" w:hAnsi="Arial" w:cs="Arial"/>
          <w:sz w:val="22"/>
          <w:szCs w:val="22"/>
        </w:rPr>
      </w:pPr>
      <w:r w:rsidRPr="006C1B4A">
        <w:rPr>
          <w:rFonts w:ascii="Arial" w:hAnsi="Arial" w:cs="Arial"/>
          <w:sz w:val="22"/>
          <w:szCs w:val="22"/>
        </w:rPr>
        <w:lastRenderedPageBreak/>
        <w:t xml:space="preserve">In this paper we will address these </w:t>
      </w:r>
      <w:r w:rsidR="00A70EC3" w:rsidRPr="006C1B4A">
        <w:rPr>
          <w:rFonts w:ascii="Arial" w:hAnsi="Arial" w:cs="Arial"/>
          <w:sz w:val="22"/>
          <w:szCs w:val="22"/>
        </w:rPr>
        <w:t xml:space="preserve">exposure measurement </w:t>
      </w:r>
      <w:r w:rsidRPr="006C1B4A">
        <w:rPr>
          <w:rFonts w:ascii="Arial" w:hAnsi="Arial" w:cs="Arial"/>
          <w:sz w:val="22"/>
          <w:szCs w:val="22"/>
        </w:rPr>
        <w:t xml:space="preserve">issues by developing a strategy for measuring power outage exposure. Then, we will run simulations to test how assumptions about </w:t>
      </w:r>
      <w:r w:rsidR="00B55CF2" w:rsidRPr="006C1B4A">
        <w:rPr>
          <w:rFonts w:ascii="Arial" w:hAnsi="Arial" w:cs="Arial"/>
          <w:sz w:val="22"/>
          <w:szCs w:val="22"/>
        </w:rPr>
        <w:t>health</w:t>
      </w:r>
      <w:r w:rsidRPr="006C1B4A">
        <w:rPr>
          <w:rFonts w:ascii="Arial" w:hAnsi="Arial" w:cs="Arial"/>
          <w:sz w:val="22"/>
          <w:szCs w:val="22"/>
        </w:rPr>
        <w:t xml:space="preserve"> relevant </w:t>
      </w:r>
      <w:r w:rsidR="00B55CF2" w:rsidRPr="006C1B4A">
        <w:rPr>
          <w:rFonts w:ascii="Arial" w:hAnsi="Arial" w:cs="Arial"/>
          <w:sz w:val="22"/>
          <w:szCs w:val="22"/>
        </w:rPr>
        <w:t>duration</w:t>
      </w:r>
      <w:r w:rsidRPr="006C1B4A">
        <w:rPr>
          <w:rFonts w:ascii="Arial" w:hAnsi="Arial" w:cs="Arial"/>
          <w:sz w:val="22"/>
          <w:szCs w:val="22"/>
        </w:rPr>
        <w:t xml:space="preserve"> of outage and missingness could bias the results of an epidemiological study of the health effects of power outage. Our results will allow us and other researchers to consistently define and measure power outage exposure using the datasets currently available, while minimizing potential bias in future epidemiological studies of power outages and health </w:t>
      </w:r>
      <w:r w:rsidR="003502B2" w:rsidRPr="006C1B4A">
        <w:rPr>
          <w:rFonts w:ascii="Arial" w:hAnsi="Arial" w:cs="Arial"/>
          <w:sz w:val="22"/>
          <w:szCs w:val="22"/>
        </w:rPr>
        <w:t>outcomes</w:t>
      </w:r>
      <w:r w:rsidRPr="006C1B4A">
        <w:rPr>
          <w:rFonts w:ascii="Arial" w:hAnsi="Arial" w:cs="Arial"/>
          <w:sz w:val="22"/>
          <w:szCs w:val="22"/>
        </w:rPr>
        <w:t>.</w:t>
      </w:r>
    </w:p>
    <w:p w14:paraId="57B2910D" w14:textId="77777777" w:rsidR="00974898" w:rsidRPr="006C1B4A" w:rsidRDefault="00974898" w:rsidP="00974898">
      <w:pPr>
        <w:rPr>
          <w:rFonts w:ascii="Arial" w:hAnsi="Arial" w:cs="Arial"/>
          <w:sz w:val="22"/>
          <w:szCs w:val="22"/>
        </w:rPr>
      </w:pPr>
    </w:p>
    <w:p w14:paraId="04AEB116" w14:textId="77777777" w:rsidR="00974898" w:rsidRPr="006C1B4A" w:rsidRDefault="00974898" w:rsidP="00974898">
      <w:pPr>
        <w:rPr>
          <w:rFonts w:ascii="Arial" w:hAnsi="Arial" w:cs="Arial"/>
          <w:sz w:val="22"/>
          <w:szCs w:val="22"/>
        </w:rPr>
      </w:pPr>
    </w:p>
    <w:p w14:paraId="04699C18" w14:textId="78C1EFF3" w:rsidR="007A2ABA" w:rsidRPr="006C1B4A" w:rsidRDefault="00D86940" w:rsidP="00D86940">
      <w:pPr>
        <w:rPr>
          <w:rFonts w:ascii="Arial" w:hAnsi="Arial" w:cs="Arial"/>
          <w:b/>
          <w:bCs/>
          <w:sz w:val="22"/>
          <w:szCs w:val="22"/>
          <w:u w:val="single"/>
        </w:rPr>
      </w:pPr>
      <w:r w:rsidRPr="006C1B4A">
        <w:rPr>
          <w:rFonts w:ascii="Arial" w:hAnsi="Arial" w:cs="Arial"/>
          <w:b/>
          <w:bCs/>
          <w:sz w:val="22"/>
          <w:szCs w:val="22"/>
          <w:u w:val="single"/>
        </w:rPr>
        <w:t>Methods:</w:t>
      </w:r>
    </w:p>
    <w:p w14:paraId="2F64FC12" w14:textId="0258A708" w:rsidR="007A2ABA" w:rsidRPr="006C1B4A" w:rsidRDefault="007A2ABA" w:rsidP="00D86940">
      <w:pPr>
        <w:rPr>
          <w:rFonts w:ascii="Arial" w:hAnsi="Arial" w:cs="Arial"/>
          <w:sz w:val="22"/>
          <w:szCs w:val="22"/>
        </w:rPr>
      </w:pPr>
    </w:p>
    <w:p w14:paraId="27233FE1" w14:textId="48BA06D3" w:rsidR="006A35D2" w:rsidRPr="006C1B4A" w:rsidRDefault="00D10179" w:rsidP="00CE56AC">
      <w:pPr>
        <w:rPr>
          <w:rFonts w:ascii="Arial" w:hAnsi="Arial" w:cs="Arial"/>
          <w:b/>
          <w:bCs/>
          <w:sz w:val="22"/>
          <w:szCs w:val="22"/>
        </w:rPr>
      </w:pPr>
      <w:r w:rsidRPr="006C1B4A">
        <w:rPr>
          <w:rFonts w:ascii="Arial" w:hAnsi="Arial" w:cs="Arial"/>
          <w:b/>
          <w:bCs/>
          <w:sz w:val="22"/>
          <w:szCs w:val="22"/>
        </w:rPr>
        <w:t xml:space="preserve">National </w:t>
      </w:r>
      <w:r w:rsidR="00E931D6" w:rsidRPr="006C1B4A">
        <w:rPr>
          <w:rFonts w:ascii="Arial" w:hAnsi="Arial" w:cs="Arial"/>
          <w:b/>
          <w:bCs/>
          <w:sz w:val="22"/>
          <w:szCs w:val="22"/>
        </w:rPr>
        <w:t>P</w:t>
      </w:r>
      <w:r w:rsidR="00A54FEB" w:rsidRPr="006C1B4A">
        <w:rPr>
          <w:rFonts w:ascii="Arial" w:hAnsi="Arial" w:cs="Arial"/>
          <w:b/>
          <w:bCs/>
          <w:sz w:val="22"/>
          <w:szCs w:val="22"/>
        </w:rPr>
        <w:t>ower</w:t>
      </w:r>
      <w:r w:rsidR="00E931D6" w:rsidRPr="006C1B4A">
        <w:rPr>
          <w:rFonts w:ascii="Arial" w:hAnsi="Arial" w:cs="Arial"/>
          <w:b/>
          <w:bCs/>
          <w:sz w:val="22"/>
          <w:szCs w:val="22"/>
        </w:rPr>
        <w:t>O</w:t>
      </w:r>
      <w:r w:rsidR="00A54FEB" w:rsidRPr="006C1B4A">
        <w:rPr>
          <w:rFonts w:ascii="Arial" w:hAnsi="Arial" w:cs="Arial"/>
          <w:b/>
          <w:bCs/>
          <w:sz w:val="22"/>
          <w:szCs w:val="22"/>
        </w:rPr>
        <w:t xml:space="preserve">utages.us </w:t>
      </w:r>
      <w:commentRangeStart w:id="0"/>
      <w:r w:rsidR="00A54FEB" w:rsidRPr="006C1B4A">
        <w:rPr>
          <w:rFonts w:ascii="Arial" w:hAnsi="Arial" w:cs="Arial"/>
          <w:b/>
          <w:bCs/>
          <w:sz w:val="22"/>
          <w:szCs w:val="22"/>
        </w:rPr>
        <w:t>dataset</w:t>
      </w:r>
      <w:commentRangeEnd w:id="0"/>
      <w:r w:rsidR="0080374E" w:rsidRPr="006C1B4A">
        <w:rPr>
          <w:rStyle w:val="CommentReference"/>
          <w:rFonts w:ascii="Arial" w:hAnsi="Arial" w:cs="Arial"/>
          <w:sz w:val="22"/>
          <w:szCs w:val="22"/>
        </w:rPr>
        <w:commentReference w:id="0"/>
      </w:r>
      <w:r w:rsidR="003A689E" w:rsidRPr="006C1B4A">
        <w:rPr>
          <w:rFonts w:ascii="Arial" w:hAnsi="Arial" w:cs="Arial"/>
          <w:b/>
          <w:bCs/>
          <w:sz w:val="22"/>
          <w:szCs w:val="22"/>
        </w:rPr>
        <w:t xml:space="preserve"> structure</w:t>
      </w:r>
    </w:p>
    <w:p w14:paraId="667926DE" w14:textId="77777777" w:rsidR="00F52A09" w:rsidRPr="006C1B4A" w:rsidRDefault="00F52A09" w:rsidP="00CE56AC">
      <w:pPr>
        <w:rPr>
          <w:rFonts w:ascii="Arial" w:hAnsi="Arial" w:cs="Arial"/>
          <w:sz w:val="22"/>
          <w:szCs w:val="22"/>
        </w:rPr>
      </w:pPr>
    </w:p>
    <w:p w14:paraId="445E5825" w14:textId="1C7A2590" w:rsidR="00A275A2" w:rsidRPr="006C1B4A" w:rsidRDefault="00CB3C40" w:rsidP="00CB3C40">
      <w:pPr>
        <w:ind w:firstLine="720"/>
        <w:rPr>
          <w:rFonts w:ascii="Arial" w:hAnsi="Arial" w:cs="Arial"/>
          <w:sz w:val="22"/>
          <w:szCs w:val="22"/>
        </w:rPr>
      </w:pPr>
      <w:r w:rsidRPr="006C1B4A">
        <w:rPr>
          <w:rFonts w:ascii="Arial" w:hAnsi="Arial" w:cs="Arial"/>
          <w:sz w:val="22"/>
          <w:szCs w:val="22"/>
        </w:rPr>
        <w:t>In our previous work, we created a national dataset of power outage exposure</w:t>
      </w:r>
      <w:r w:rsidR="00D95235" w:rsidRPr="006C1B4A">
        <w:rPr>
          <w:rStyle w:val="EndnoteReference"/>
          <w:rFonts w:ascii="Arial" w:hAnsi="Arial" w:cs="Arial"/>
          <w:sz w:val="22"/>
          <w:szCs w:val="22"/>
        </w:rPr>
        <w:endnoteReference w:id="26"/>
      </w:r>
      <w:r w:rsidRPr="006C1B4A">
        <w:rPr>
          <w:rFonts w:ascii="Arial" w:hAnsi="Arial" w:cs="Arial"/>
          <w:sz w:val="22"/>
          <w:szCs w:val="22"/>
        </w:rPr>
        <w:t xml:space="preserve">. We purchased raw power outage data </w:t>
      </w:r>
      <w:r w:rsidR="00B829BB" w:rsidRPr="006C1B4A">
        <w:rPr>
          <w:rFonts w:ascii="Arial" w:hAnsi="Arial" w:cs="Arial"/>
          <w:sz w:val="22"/>
          <w:szCs w:val="22"/>
        </w:rPr>
        <w:t xml:space="preserve">from </w:t>
      </w:r>
      <w:r w:rsidR="007B2227" w:rsidRPr="006C1B4A">
        <w:rPr>
          <w:rFonts w:ascii="Arial" w:hAnsi="Arial" w:cs="Arial"/>
          <w:sz w:val="22"/>
          <w:szCs w:val="22"/>
        </w:rPr>
        <w:t>P</w:t>
      </w:r>
      <w:r w:rsidRPr="006C1B4A">
        <w:rPr>
          <w:rFonts w:ascii="Arial" w:hAnsi="Arial" w:cs="Arial"/>
          <w:sz w:val="22"/>
          <w:szCs w:val="22"/>
        </w:rPr>
        <w:t>ower</w:t>
      </w:r>
      <w:r w:rsidR="007B2227" w:rsidRPr="006C1B4A">
        <w:rPr>
          <w:rFonts w:ascii="Arial" w:hAnsi="Arial" w:cs="Arial"/>
          <w:sz w:val="22"/>
          <w:szCs w:val="22"/>
        </w:rPr>
        <w:t>O</w:t>
      </w:r>
      <w:r w:rsidRPr="006C1B4A">
        <w:rPr>
          <w:rFonts w:ascii="Arial" w:hAnsi="Arial" w:cs="Arial"/>
          <w:sz w:val="22"/>
          <w:szCs w:val="22"/>
        </w:rPr>
        <w:t xml:space="preserve">utages.us. </w:t>
      </w:r>
      <w:r w:rsidR="00DF0461" w:rsidRPr="006C1B4A">
        <w:rPr>
          <w:rFonts w:ascii="Arial" w:hAnsi="Arial" w:cs="Arial"/>
          <w:sz w:val="22"/>
          <w:szCs w:val="22"/>
        </w:rPr>
        <w:t xml:space="preserve">Most </w:t>
      </w:r>
      <w:r w:rsidR="00366989" w:rsidRPr="006C1B4A">
        <w:rPr>
          <w:rFonts w:ascii="Arial" w:hAnsi="Arial" w:cs="Arial"/>
          <w:sz w:val="22"/>
          <w:szCs w:val="22"/>
        </w:rPr>
        <w:t>utility</w:t>
      </w:r>
      <w:r w:rsidR="00F164A4" w:rsidRPr="006C1B4A">
        <w:rPr>
          <w:rFonts w:ascii="Arial" w:hAnsi="Arial" w:cs="Arial"/>
          <w:sz w:val="22"/>
          <w:szCs w:val="22"/>
        </w:rPr>
        <w:t xml:space="preserve"> websites</w:t>
      </w:r>
      <w:r w:rsidR="00DF0461" w:rsidRPr="006C1B4A">
        <w:rPr>
          <w:rFonts w:ascii="Arial" w:hAnsi="Arial" w:cs="Arial"/>
          <w:sz w:val="22"/>
          <w:szCs w:val="22"/>
        </w:rPr>
        <w:t xml:space="preserve"> </w:t>
      </w:r>
      <w:r w:rsidR="00366989" w:rsidRPr="006C1B4A">
        <w:rPr>
          <w:rFonts w:ascii="Arial" w:hAnsi="Arial" w:cs="Arial"/>
          <w:sz w:val="22"/>
          <w:szCs w:val="22"/>
        </w:rPr>
        <w:t>show</w:t>
      </w:r>
      <w:r w:rsidR="00DF0461" w:rsidRPr="006C1B4A">
        <w:rPr>
          <w:rFonts w:ascii="Arial" w:hAnsi="Arial" w:cs="Arial"/>
          <w:sz w:val="22"/>
          <w:szCs w:val="22"/>
        </w:rPr>
        <w:t xml:space="preserve"> the number of customers </w:t>
      </w:r>
      <w:r w:rsidR="00F11ED7" w:rsidRPr="006C1B4A">
        <w:rPr>
          <w:rFonts w:ascii="Arial" w:hAnsi="Arial" w:cs="Arial"/>
          <w:sz w:val="22"/>
          <w:szCs w:val="22"/>
        </w:rPr>
        <w:t>with</w:t>
      </w:r>
      <w:r w:rsidR="00DF0461" w:rsidRPr="006C1B4A">
        <w:rPr>
          <w:rFonts w:ascii="Arial" w:hAnsi="Arial" w:cs="Arial"/>
          <w:sz w:val="22"/>
          <w:szCs w:val="22"/>
        </w:rPr>
        <w:t>out</w:t>
      </w:r>
      <w:r w:rsidR="00F11ED7" w:rsidRPr="006C1B4A">
        <w:rPr>
          <w:rFonts w:ascii="Arial" w:hAnsi="Arial" w:cs="Arial"/>
          <w:sz w:val="22"/>
          <w:szCs w:val="22"/>
        </w:rPr>
        <w:t xml:space="preserve"> power by neighbourhood </w:t>
      </w:r>
      <w:r w:rsidR="00AF672C" w:rsidRPr="006C1B4A">
        <w:rPr>
          <w:rFonts w:ascii="Arial" w:hAnsi="Arial" w:cs="Arial"/>
          <w:sz w:val="22"/>
          <w:szCs w:val="22"/>
        </w:rPr>
        <w:t xml:space="preserve">or city </w:t>
      </w:r>
      <w:r w:rsidR="009376A7" w:rsidRPr="006C1B4A">
        <w:rPr>
          <w:rFonts w:ascii="Arial" w:hAnsi="Arial" w:cs="Arial"/>
          <w:sz w:val="22"/>
          <w:szCs w:val="22"/>
        </w:rPr>
        <w:t>in real time.</w:t>
      </w:r>
      <w:r w:rsidR="00DF0461" w:rsidRPr="006C1B4A">
        <w:rPr>
          <w:rFonts w:ascii="Arial" w:hAnsi="Arial" w:cs="Arial"/>
          <w:sz w:val="22"/>
          <w:szCs w:val="22"/>
        </w:rPr>
        <w:t xml:space="preserve"> </w:t>
      </w:r>
      <w:r w:rsidR="00F62194" w:rsidRPr="006C1B4A">
        <w:rPr>
          <w:rFonts w:ascii="Arial" w:hAnsi="Arial" w:cs="Arial"/>
          <w:sz w:val="22"/>
          <w:szCs w:val="22"/>
        </w:rPr>
        <w:t>To create this dataset, p</w:t>
      </w:r>
      <w:r w:rsidRPr="006C1B4A">
        <w:rPr>
          <w:rFonts w:ascii="Arial" w:hAnsi="Arial" w:cs="Arial"/>
          <w:sz w:val="22"/>
          <w:szCs w:val="22"/>
        </w:rPr>
        <w:t>oweroutages.us scraped counts of customers without power f</w:t>
      </w:r>
      <w:r w:rsidR="00CE2734" w:rsidRPr="006C1B4A">
        <w:rPr>
          <w:rFonts w:ascii="Arial" w:hAnsi="Arial" w:cs="Arial"/>
          <w:sz w:val="22"/>
          <w:szCs w:val="22"/>
        </w:rPr>
        <w:t>rom utility website</w:t>
      </w:r>
      <w:r w:rsidR="00F86D3D" w:rsidRPr="006C1B4A">
        <w:rPr>
          <w:rFonts w:ascii="Arial" w:hAnsi="Arial" w:cs="Arial"/>
          <w:sz w:val="22"/>
          <w:szCs w:val="22"/>
        </w:rPr>
        <w:t xml:space="preserve"> APIs</w:t>
      </w:r>
      <w:r w:rsidR="00CE2734" w:rsidRPr="006C1B4A">
        <w:rPr>
          <w:rFonts w:ascii="Arial" w:hAnsi="Arial" w:cs="Arial"/>
          <w:sz w:val="22"/>
          <w:szCs w:val="22"/>
        </w:rPr>
        <w:t xml:space="preserve"> covering the continental US,</w:t>
      </w:r>
      <w:r w:rsidRPr="006C1B4A">
        <w:rPr>
          <w:rFonts w:ascii="Arial" w:hAnsi="Arial" w:cs="Arial"/>
          <w:sz w:val="22"/>
          <w:szCs w:val="22"/>
        </w:rPr>
        <w:t xml:space="preserve"> </w:t>
      </w:r>
      <w:r w:rsidR="009C50ED" w:rsidRPr="006C1B4A">
        <w:rPr>
          <w:rFonts w:ascii="Arial" w:hAnsi="Arial" w:cs="Arial"/>
          <w:sz w:val="22"/>
          <w:szCs w:val="22"/>
        </w:rPr>
        <w:t>in real time</w:t>
      </w:r>
      <w:r w:rsidR="004744F8" w:rsidRPr="006C1B4A">
        <w:rPr>
          <w:rFonts w:ascii="Arial" w:hAnsi="Arial" w:cs="Arial"/>
          <w:sz w:val="22"/>
          <w:szCs w:val="22"/>
        </w:rPr>
        <w:t>,</w:t>
      </w:r>
      <w:r w:rsidR="009C50ED" w:rsidRPr="006C1B4A">
        <w:rPr>
          <w:rFonts w:ascii="Arial" w:hAnsi="Arial" w:cs="Arial"/>
          <w:sz w:val="22"/>
          <w:szCs w:val="22"/>
        </w:rPr>
        <w:t xml:space="preserve"> every ten minutes</w:t>
      </w:r>
      <w:r w:rsidR="00EF5C52" w:rsidRPr="006C1B4A">
        <w:rPr>
          <w:rFonts w:ascii="Arial" w:hAnsi="Arial" w:cs="Arial"/>
          <w:sz w:val="22"/>
          <w:szCs w:val="22"/>
        </w:rPr>
        <w:t xml:space="preserve"> </w:t>
      </w:r>
      <w:r w:rsidRPr="006C1B4A">
        <w:rPr>
          <w:rFonts w:ascii="Arial" w:hAnsi="Arial" w:cs="Arial"/>
          <w:sz w:val="22"/>
          <w:szCs w:val="22"/>
        </w:rPr>
        <w:t>from 2018-2020</w:t>
      </w:r>
      <w:r w:rsidRPr="006C1B4A">
        <w:rPr>
          <w:rStyle w:val="EndnoteReference"/>
          <w:rFonts w:ascii="Arial" w:hAnsi="Arial" w:cs="Arial"/>
          <w:sz w:val="22"/>
          <w:szCs w:val="22"/>
        </w:rPr>
        <w:endnoteReference w:id="27"/>
      </w:r>
      <w:r w:rsidRPr="006C1B4A">
        <w:rPr>
          <w:rFonts w:ascii="Arial" w:hAnsi="Arial" w:cs="Arial"/>
          <w:sz w:val="22"/>
          <w:szCs w:val="22"/>
        </w:rPr>
        <w:t xml:space="preserve">. </w:t>
      </w:r>
    </w:p>
    <w:p w14:paraId="493D696F" w14:textId="0DD45522" w:rsidR="00E06A57" w:rsidRPr="006C1B4A" w:rsidRDefault="00CB3C40" w:rsidP="0091088D">
      <w:pPr>
        <w:ind w:firstLine="720"/>
        <w:rPr>
          <w:rFonts w:ascii="Arial" w:hAnsi="Arial" w:cs="Arial"/>
          <w:sz w:val="22"/>
          <w:szCs w:val="22"/>
        </w:rPr>
      </w:pPr>
      <w:r w:rsidRPr="006C1B4A">
        <w:rPr>
          <w:rFonts w:ascii="Arial" w:hAnsi="Arial" w:cs="Arial"/>
          <w:sz w:val="22"/>
          <w:szCs w:val="22"/>
        </w:rPr>
        <w:t>Th</w:t>
      </w:r>
      <w:r w:rsidR="00AC1C07" w:rsidRPr="006C1B4A">
        <w:rPr>
          <w:rFonts w:ascii="Arial" w:hAnsi="Arial" w:cs="Arial"/>
          <w:sz w:val="22"/>
          <w:szCs w:val="22"/>
        </w:rPr>
        <w:t xml:space="preserve">e </w:t>
      </w:r>
      <w:r w:rsidR="003D7F61" w:rsidRPr="006C1B4A">
        <w:rPr>
          <w:rFonts w:ascii="Arial" w:hAnsi="Arial" w:cs="Arial"/>
          <w:sz w:val="22"/>
          <w:szCs w:val="22"/>
        </w:rPr>
        <w:t xml:space="preserve">resulting </w:t>
      </w:r>
      <w:r w:rsidR="00AC1C07" w:rsidRPr="006C1B4A">
        <w:rPr>
          <w:rFonts w:ascii="Arial" w:hAnsi="Arial" w:cs="Arial"/>
          <w:sz w:val="22"/>
          <w:szCs w:val="22"/>
        </w:rPr>
        <w:t>dataset contains</w:t>
      </w:r>
      <w:r w:rsidRPr="006C1B4A">
        <w:rPr>
          <w:rFonts w:ascii="Arial" w:hAnsi="Arial" w:cs="Arial"/>
          <w:sz w:val="22"/>
          <w:szCs w:val="22"/>
        </w:rPr>
        <w:t xml:space="preserve"> </w:t>
      </w:r>
      <w:r w:rsidR="0067374F" w:rsidRPr="006C1B4A">
        <w:rPr>
          <w:rFonts w:ascii="Arial" w:hAnsi="Arial" w:cs="Arial"/>
          <w:sz w:val="22"/>
          <w:szCs w:val="22"/>
        </w:rPr>
        <w:t>hourly</w:t>
      </w:r>
      <w:r w:rsidRPr="006C1B4A">
        <w:rPr>
          <w:rFonts w:ascii="Arial" w:hAnsi="Arial" w:cs="Arial"/>
          <w:sz w:val="22"/>
          <w:szCs w:val="22"/>
        </w:rPr>
        <w:t xml:space="preserve"> counts of customers without power </w:t>
      </w:r>
      <w:r w:rsidR="00026125" w:rsidRPr="006C1B4A">
        <w:rPr>
          <w:rFonts w:ascii="Arial" w:hAnsi="Arial" w:cs="Arial"/>
          <w:sz w:val="22"/>
          <w:szCs w:val="22"/>
        </w:rPr>
        <w:t xml:space="preserve">for </w:t>
      </w:r>
      <w:r w:rsidR="00933154" w:rsidRPr="006C1B4A">
        <w:rPr>
          <w:rFonts w:ascii="Arial" w:hAnsi="Arial" w:cs="Arial"/>
          <w:sz w:val="22"/>
          <w:szCs w:val="22"/>
        </w:rPr>
        <w:t xml:space="preserve">each </w:t>
      </w:r>
      <w:r w:rsidR="00DE2B25" w:rsidRPr="006C1B4A">
        <w:rPr>
          <w:rFonts w:ascii="Arial" w:hAnsi="Arial" w:cs="Arial"/>
          <w:sz w:val="22"/>
          <w:szCs w:val="22"/>
        </w:rPr>
        <w:t xml:space="preserve">continental US </w:t>
      </w:r>
      <w:r w:rsidR="00933154" w:rsidRPr="006C1B4A">
        <w:rPr>
          <w:rFonts w:ascii="Arial" w:hAnsi="Arial" w:cs="Arial"/>
          <w:sz w:val="22"/>
          <w:szCs w:val="22"/>
        </w:rPr>
        <w:t>county</w:t>
      </w:r>
      <w:r w:rsidR="00D726E4" w:rsidRPr="006C1B4A">
        <w:rPr>
          <w:rFonts w:ascii="Arial" w:hAnsi="Arial" w:cs="Arial"/>
          <w:sz w:val="22"/>
          <w:szCs w:val="22"/>
        </w:rPr>
        <w:t xml:space="preserve"> 2018-2020</w:t>
      </w:r>
      <w:r w:rsidR="00933154" w:rsidRPr="006C1B4A">
        <w:rPr>
          <w:rFonts w:ascii="Arial" w:hAnsi="Arial" w:cs="Arial"/>
          <w:sz w:val="22"/>
          <w:szCs w:val="22"/>
        </w:rPr>
        <w:t>.</w:t>
      </w:r>
      <w:r w:rsidR="00C874F9" w:rsidRPr="006C1B4A">
        <w:rPr>
          <w:rFonts w:ascii="Arial" w:hAnsi="Arial" w:cs="Arial"/>
          <w:sz w:val="22"/>
          <w:szCs w:val="22"/>
        </w:rPr>
        <w:t xml:space="preserve"> </w:t>
      </w:r>
      <w:r w:rsidRPr="006C1B4A">
        <w:rPr>
          <w:rFonts w:ascii="Arial" w:hAnsi="Arial" w:cs="Arial"/>
          <w:sz w:val="22"/>
          <w:szCs w:val="22"/>
        </w:rPr>
        <w:t>Utilities define a ‘customer’ as a grid connection, which can correspond to a household, apartment building, or business</w:t>
      </w:r>
      <w:r w:rsidRPr="006C1B4A">
        <w:rPr>
          <w:rStyle w:val="EndnoteReference"/>
          <w:rFonts w:ascii="Arial" w:hAnsi="Arial" w:cs="Arial"/>
          <w:sz w:val="22"/>
          <w:szCs w:val="22"/>
        </w:rPr>
        <w:endnoteReference w:id="28"/>
      </w:r>
      <w:r w:rsidRPr="006C1B4A">
        <w:rPr>
          <w:rFonts w:ascii="Arial" w:hAnsi="Arial" w:cs="Arial"/>
          <w:sz w:val="22"/>
          <w:szCs w:val="22"/>
        </w:rPr>
        <w:t xml:space="preserve">. </w:t>
      </w:r>
      <w:r w:rsidR="00E06A57" w:rsidRPr="006C1B4A">
        <w:rPr>
          <w:rFonts w:ascii="Arial" w:hAnsi="Arial" w:cs="Arial"/>
          <w:sz w:val="22"/>
          <w:szCs w:val="22"/>
        </w:rPr>
        <w:t xml:space="preserve">The counts of customers out do not necessarily track the same customers: if 10 people are reported without power in two subsequent </w:t>
      </w:r>
      <w:r w:rsidR="00E06A57" w:rsidRPr="006C1B4A">
        <w:rPr>
          <w:rFonts w:ascii="Arial" w:hAnsi="Arial" w:cs="Arial"/>
          <w:sz w:val="22"/>
          <w:szCs w:val="22"/>
        </w:rPr>
        <w:t>hours</w:t>
      </w:r>
      <w:r w:rsidR="00E06A57" w:rsidRPr="006C1B4A">
        <w:rPr>
          <w:rFonts w:ascii="Arial" w:hAnsi="Arial" w:cs="Arial"/>
          <w:sz w:val="22"/>
          <w:szCs w:val="22"/>
        </w:rPr>
        <w:t xml:space="preserve"> </w:t>
      </w:r>
      <w:r w:rsidR="00E06A57" w:rsidRPr="006C1B4A">
        <w:rPr>
          <w:rFonts w:ascii="Arial" w:hAnsi="Arial" w:cs="Arial"/>
          <w:sz w:val="22"/>
          <w:szCs w:val="22"/>
        </w:rPr>
        <w:t>in one county</w:t>
      </w:r>
      <w:r w:rsidR="00E06A57" w:rsidRPr="006C1B4A">
        <w:rPr>
          <w:rFonts w:ascii="Arial" w:hAnsi="Arial" w:cs="Arial"/>
          <w:sz w:val="22"/>
          <w:szCs w:val="22"/>
        </w:rPr>
        <w:t xml:space="preserve">, the data do not contain information about whether the same 10 households were out. The data only show that 10 households were out in each </w:t>
      </w:r>
      <w:r w:rsidR="0091088D" w:rsidRPr="006C1B4A">
        <w:rPr>
          <w:rFonts w:ascii="Arial" w:hAnsi="Arial" w:cs="Arial"/>
          <w:sz w:val="22"/>
          <w:szCs w:val="22"/>
        </w:rPr>
        <w:t>hour.</w:t>
      </w:r>
    </w:p>
    <w:p w14:paraId="1EDB1072" w14:textId="57CA13A4" w:rsidR="00E06A57" w:rsidRPr="006C1B4A" w:rsidRDefault="004B669C" w:rsidP="00DB6A4A">
      <w:pPr>
        <w:ind w:firstLine="720"/>
        <w:rPr>
          <w:rFonts w:ascii="Arial" w:hAnsi="Arial" w:cs="Arial"/>
          <w:sz w:val="22"/>
          <w:szCs w:val="22"/>
        </w:rPr>
      </w:pPr>
      <w:r w:rsidRPr="006C1B4A">
        <w:rPr>
          <w:rFonts w:ascii="Arial" w:hAnsi="Arial" w:cs="Arial"/>
          <w:sz w:val="22"/>
          <w:szCs w:val="22"/>
        </w:rPr>
        <w:t xml:space="preserve">The New York State power outage dataset is structured similarly </w:t>
      </w:r>
      <w:r w:rsidR="00C85CF6" w:rsidRPr="006C1B4A">
        <w:rPr>
          <w:rFonts w:ascii="Arial" w:hAnsi="Arial" w:cs="Arial"/>
          <w:sz w:val="22"/>
          <w:szCs w:val="22"/>
        </w:rPr>
        <w:t>–</w:t>
      </w:r>
      <w:r w:rsidRPr="006C1B4A">
        <w:rPr>
          <w:rFonts w:ascii="Arial" w:hAnsi="Arial" w:cs="Arial"/>
          <w:sz w:val="22"/>
          <w:szCs w:val="22"/>
        </w:rPr>
        <w:t xml:space="preserve"> </w:t>
      </w:r>
      <w:r w:rsidR="00C85CF6" w:rsidRPr="006C1B4A">
        <w:rPr>
          <w:rFonts w:ascii="Arial" w:hAnsi="Arial" w:cs="Arial"/>
          <w:sz w:val="22"/>
          <w:szCs w:val="22"/>
        </w:rPr>
        <w:t xml:space="preserve">counts of customers without power are reported </w:t>
      </w:r>
      <w:r w:rsidR="003637DE" w:rsidRPr="006C1B4A">
        <w:rPr>
          <w:rFonts w:ascii="Arial" w:hAnsi="Arial" w:cs="Arial"/>
          <w:sz w:val="22"/>
          <w:szCs w:val="22"/>
        </w:rPr>
        <w:t xml:space="preserve">by hour </w:t>
      </w:r>
      <w:r w:rsidR="00E50C4E" w:rsidRPr="006C1B4A">
        <w:rPr>
          <w:rFonts w:ascii="Arial" w:hAnsi="Arial" w:cs="Arial"/>
          <w:sz w:val="22"/>
          <w:szCs w:val="22"/>
        </w:rPr>
        <w:t>by</w:t>
      </w:r>
      <w:r w:rsidR="00C85CF6" w:rsidRPr="006C1B4A">
        <w:rPr>
          <w:rFonts w:ascii="Arial" w:hAnsi="Arial" w:cs="Arial"/>
          <w:sz w:val="22"/>
          <w:szCs w:val="22"/>
        </w:rPr>
        <w:t xml:space="preserve"> power operating division</w:t>
      </w:r>
      <w:r w:rsidR="009249A7" w:rsidRPr="006C1B4A">
        <w:rPr>
          <w:rFonts w:ascii="Arial" w:hAnsi="Arial" w:cs="Arial"/>
          <w:sz w:val="22"/>
          <w:szCs w:val="22"/>
        </w:rPr>
        <w:t>s</w:t>
      </w:r>
      <w:r w:rsidR="00E50C4E" w:rsidRPr="006C1B4A">
        <w:rPr>
          <w:rFonts w:ascii="Arial" w:hAnsi="Arial" w:cs="Arial"/>
          <w:sz w:val="22"/>
          <w:szCs w:val="22"/>
        </w:rPr>
        <w:t>. Power operating divisions are</w:t>
      </w:r>
      <w:r w:rsidR="00C85CF6" w:rsidRPr="006C1B4A">
        <w:rPr>
          <w:rFonts w:ascii="Arial" w:hAnsi="Arial" w:cs="Arial"/>
          <w:sz w:val="22"/>
          <w:szCs w:val="22"/>
        </w:rPr>
        <w:t xml:space="preserve"> a geographic unit</w:t>
      </w:r>
      <w:r w:rsidR="0096042E" w:rsidRPr="006C1B4A">
        <w:rPr>
          <w:rFonts w:ascii="Arial" w:hAnsi="Arial" w:cs="Arial"/>
          <w:sz w:val="22"/>
          <w:szCs w:val="22"/>
        </w:rPr>
        <w:t xml:space="preserve"> varying</w:t>
      </w:r>
      <w:r w:rsidR="00C85CF6" w:rsidRPr="006C1B4A">
        <w:rPr>
          <w:rFonts w:ascii="Arial" w:hAnsi="Arial" w:cs="Arial"/>
          <w:sz w:val="22"/>
          <w:szCs w:val="22"/>
        </w:rPr>
        <w:t xml:space="preserve"> in size throughout the state. </w:t>
      </w:r>
    </w:p>
    <w:p w14:paraId="79CBDE80" w14:textId="77777777" w:rsidR="001A638D" w:rsidRPr="006C1B4A" w:rsidRDefault="001A638D" w:rsidP="001A638D">
      <w:pPr>
        <w:rPr>
          <w:rFonts w:ascii="Arial" w:hAnsi="Arial" w:cs="Arial"/>
          <w:sz w:val="22"/>
          <w:szCs w:val="22"/>
        </w:rPr>
      </w:pPr>
    </w:p>
    <w:p w14:paraId="7F2B9705" w14:textId="56499431" w:rsidR="001A638D" w:rsidRPr="006C1B4A" w:rsidRDefault="00AE6A5A" w:rsidP="001A638D">
      <w:pPr>
        <w:rPr>
          <w:rFonts w:ascii="Arial" w:hAnsi="Arial" w:cs="Arial"/>
          <w:b/>
          <w:bCs/>
          <w:sz w:val="22"/>
          <w:szCs w:val="22"/>
        </w:rPr>
      </w:pPr>
      <w:r w:rsidRPr="006C1B4A">
        <w:rPr>
          <w:rFonts w:ascii="Arial" w:hAnsi="Arial" w:cs="Arial"/>
          <w:b/>
          <w:bCs/>
          <w:sz w:val="22"/>
          <w:szCs w:val="22"/>
        </w:rPr>
        <w:t>Strategy to m</w:t>
      </w:r>
      <w:r w:rsidR="001A638D" w:rsidRPr="006C1B4A">
        <w:rPr>
          <w:rFonts w:ascii="Arial" w:hAnsi="Arial" w:cs="Arial"/>
          <w:b/>
          <w:bCs/>
          <w:sz w:val="22"/>
          <w:szCs w:val="22"/>
        </w:rPr>
        <w:t>easur</w:t>
      </w:r>
      <w:r w:rsidRPr="006C1B4A">
        <w:rPr>
          <w:rFonts w:ascii="Arial" w:hAnsi="Arial" w:cs="Arial"/>
          <w:b/>
          <w:bCs/>
          <w:sz w:val="22"/>
          <w:szCs w:val="22"/>
        </w:rPr>
        <w:t>e</w:t>
      </w:r>
      <w:r w:rsidR="001A638D" w:rsidRPr="006C1B4A">
        <w:rPr>
          <w:rFonts w:ascii="Arial" w:hAnsi="Arial" w:cs="Arial"/>
          <w:b/>
          <w:bCs/>
          <w:sz w:val="22"/>
          <w:szCs w:val="22"/>
        </w:rPr>
        <w:t xml:space="preserve"> power </w:t>
      </w:r>
      <w:commentRangeStart w:id="1"/>
      <w:r w:rsidR="001A638D" w:rsidRPr="006C1B4A">
        <w:rPr>
          <w:rFonts w:ascii="Arial" w:hAnsi="Arial" w:cs="Arial"/>
          <w:b/>
          <w:bCs/>
          <w:sz w:val="22"/>
          <w:szCs w:val="22"/>
        </w:rPr>
        <w:t>outage</w:t>
      </w:r>
      <w:commentRangeEnd w:id="1"/>
      <w:r w:rsidR="006618D1" w:rsidRPr="006C1B4A">
        <w:rPr>
          <w:rStyle w:val="CommentReference"/>
          <w:rFonts w:ascii="Arial" w:hAnsi="Arial" w:cs="Arial"/>
          <w:sz w:val="22"/>
          <w:szCs w:val="22"/>
        </w:rPr>
        <w:commentReference w:id="1"/>
      </w:r>
    </w:p>
    <w:p w14:paraId="5A060AA6" w14:textId="77777777" w:rsidR="00720AD5" w:rsidRPr="006C1B4A" w:rsidRDefault="00720AD5" w:rsidP="001A638D">
      <w:pPr>
        <w:rPr>
          <w:rFonts w:ascii="Arial" w:hAnsi="Arial" w:cs="Arial"/>
          <w:b/>
          <w:bCs/>
          <w:sz w:val="22"/>
          <w:szCs w:val="22"/>
        </w:rPr>
      </w:pPr>
    </w:p>
    <w:p w14:paraId="08B1A464" w14:textId="4DF1B714" w:rsidR="00596B95" w:rsidRPr="006C1B4A" w:rsidRDefault="009472C5" w:rsidP="002F2C41">
      <w:pPr>
        <w:ind w:firstLine="720"/>
        <w:rPr>
          <w:rFonts w:ascii="Arial" w:hAnsi="Arial" w:cs="Arial"/>
          <w:sz w:val="22"/>
          <w:szCs w:val="22"/>
        </w:rPr>
      </w:pPr>
      <w:r w:rsidRPr="006C1B4A">
        <w:rPr>
          <w:rFonts w:ascii="Arial" w:hAnsi="Arial" w:cs="Arial"/>
          <w:sz w:val="22"/>
          <w:szCs w:val="22"/>
        </w:rPr>
        <w:t>To measure daily binary power outage exposure in the PowerOutages.us dataset and New York State dataset, w</w:t>
      </w:r>
      <w:r w:rsidR="00E91B51" w:rsidRPr="006C1B4A">
        <w:rPr>
          <w:rFonts w:ascii="Arial" w:hAnsi="Arial" w:cs="Arial"/>
          <w:sz w:val="22"/>
          <w:szCs w:val="22"/>
        </w:rPr>
        <w:t xml:space="preserve">e </w:t>
      </w:r>
      <w:r w:rsidR="009C6211" w:rsidRPr="006C1B4A">
        <w:rPr>
          <w:rFonts w:ascii="Arial" w:hAnsi="Arial" w:cs="Arial"/>
          <w:sz w:val="22"/>
          <w:szCs w:val="22"/>
        </w:rPr>
        <w:t xml:space="preserve">propose the following </w:t>
      </w:r>
      <w:r w:rsidR="00660215" w:rsidRPr="006C1B4A">
        <w:rPr>
          <w:rFonts w:ascii="Arial" w:hAnsi="Arial" w:cs="Arial"/>
          <w:sz w:val="22"/>
          <w:szCs w:val="22"/>
        </w:rPr>
        <w:t>strategy</w:t>
      </w:r>
      <w:r w:rsidRPr="006C1B4A">
        <w:rPr>
          <w:rFonts w:ascii="Arial" w:hAnsi="Arial" w:cs="Arial"/>
          <w:sz w:val="22"/>
          <w:szCs w:val="22"/>
        </w:rPr>
        <w:t>.</w:t>
      </w:r>
      <w:r w:rsidR="007552F2" w:rsidRPr="006C1B4A">
        <w:rPr>
          <w:rFonts w:ascii="Arial" w:hAnsi="Arial" w:cs="Arial"/>
          <w:sz w:val="22"/>
          <w:szCs w:val="22"/>
        </w:rPr>
        <w:t xml:space="preserve"> This strategy could be implemented in either the New York State data or PowerOutages.us data, but</w:t>
      </w:r>
      <w:r w:rsidR="00660215" w:rsidRPr="006C1B4A">
        <w:rPr>
          <w:rFonts w:ascii="Arial" w:hAnsi="Arial" w:cs="Arial"/>
          <w:sz w:val="22"/>
          <w:szCs w:val="22"/>
        </w:rPr>
        <w:t xml:space="preserve"> </w:t>
      </w:r>
      <w:r w:rsidR="007552F2" w:rsidRPr="006C1B4A">
        <w:rPr>
          <w:rFonts w:ascii="Arial" w:hAnsi="Arial" w:cs="Arial"/>
          <w:sz w:val="22"/>
          <w:szCs w:val="22"/>
        </w:rPr>
        <w:t>h</w:t>
      </w:r>
      <w:r w:rsidR="000C42E5" w:rsidRPr="006C1B4A">
        <w:rPr>
          <w:rFonts w:ascii="Arial" w:hAnsi="Arial" w:cs="Arial"/>
          <w:sz w:val="22"/>
          <w:szCs w:val="22"/>
        </w:rPr>
        <w:t>ere</w:t>
      </w:r>
      <w:r w:rsidR="007552F2" w:rsidRPr="006C1B4A">
        <w:rPr>
          <w:rFonts w:ascii="Arial" w:hAnsi="Arial" w:cs="Arial"/>
          <w:sz w:val="22"/>
          <w:szCs w:val="22"/>
        </w:rPr>
        <w:t xml:space="preserve"> </w:t>
      </w:r>
      <w:r w:rsidR="000C42E5" w:rsidRPr="006C1B4A">
        <w:rPr>
          <w:rFonts w:ascii="Arial" w:hAnsi="Arial" w:cs="Arial"/>
          <w:sz w:val="22"/>
          <w:szCs w:val="22"/>
        </w:rPr>
        <w:t xml:space="preserve">we </w:t>
      </w:r>
      <w:r w:rsidR="00C15EE0" w:rsidRPr="006C1B4A">
        <w:rPr>
          <w:rFonts w:ascii="Arial" w:hAnsi="Arial" w:cs="Arial"/>
          <w:sz w:val="22"/>
          <w:szCs w:val="22"/>
        </w:rPr>
        <w:t xml:space="preserve">use the PowerOutages.us dataset as an example. </w:t>
      </w:r>
    </w:p>
    <w:p w14:paraId="4ED2AE04" w14:textId="4EBDF790" w:rsidR="0058736F" w:rsidRPr="006C1B4A" w:rsidRDefault="004E12FC" w:rsidP="002F2C41">
      <w:pPr>
        <w:ind w:firstLine="720"/>
        <w:rPr>
          <w:rFonts w:ascii="Arial" w:hAnsi="Arial" w:cs="Arial"/>
          <w:sz w:val="22"/>
          <w:szCs w:val="22"/>
        </w:rPr>
      </w:pPr>
      <w:r w:rsidRPr="006C1B4A">
        <w:rPr>
          <w:rFonts w:ascii="Arial" w:hAnsi="Arial" w:cs="Arial"/>
          <w:sz w:val="22"/>
          <w:szCs w:val="22"/>
        </w:rPr>
        <w:t>Since the health-relevant duration of power outage may change depending on the health outcome being examined</w:t>
      </w:r>
      <w:r w:rsidR="006976DA" w:rsidRPr="006C1B4A">
        <w:rPr>
          <w:rFonts w:ascii="Arial" w:hAnsi="Arial" w:cs="Arial"/>
          <w:sz w:val="22"/>
          <w:szCs w:val="22"/>
        </w:rPr>
        <w:t xml:space="preserve"> in an epidemiological study</w:t>
      </w:r>
      <w:r w:rsidRPr="006C1B4A">
        <w:rPr>
          <w:rFonts w:ascii="Arial" w:hAnsi="Arial" w:cs="Arial"/>
          <w:sz w:val="22"/>
          <w:szCs w:val="22"/>
        </w:rPr>
        <w:t>, we</w:t>
      </w:r>
      <w:r w:rsidR="00BF2AD6" w:rsidRPr="006C1B4A">
        <w:rPr>
          <w:rFonts w:ascii="Arial" w:hAnsi="Arial" w:cs="Arial"/>
          <w:sz w:val="22"/>
          <w:szCs w:val="22"/>
        </w:rPr>
        <w:t xml:space="preserve"> suggest a</w:t>
      </w:r>
      <w:r w:rsidRPr="006C1B4A">
        <w:rPr>
          <w:rFonts w:ascii="Arial" w:hAnsi="Arial" w:cs="Arial"/>
          <w:sz w:val="22"/>
          <w:szCs w:val="22"/>
        </w:rPr>
        <w:t xml:space="preserve"> definition of power outage exposure </w:t>
      </w:r>
      <w:r w:rsidR="004B0D6E" w:rsidRPr="006C1B4A">
        <w:rPr>
          <w:rFonts w:ascii="Arial" w:hAnsi="Arial" w:cs="Arial"/>
          <w:sz w:val="22"/>
          <w:szCs w:val="22"/>
        </w:rPr>
        <w:t>which is</w:t>
      </w:r>
      <w:r w:rsidRPr="006C1B4A">
        <w:rPr>
          <w:rFonts w:ascii="Arial" w:hAnsi="Arial" w:cs="Arial"/>
          <w:sz w:val="22"/>
          <w:szCs w:val="22"/>
        </w:rPr>
        <w:t xml:space="preserve"> flexible to identify power outages of varying lengths. </w:t>
      </w:r>
      <w:r w:rsidR="00924AC1" w:rsidRPr="006C1B4A">
        <w:rPr>
          <w:rFonts w:ascii="Arial" w:hAnsi="Arial" w:cs="Arial"/>
          <w:sz w:val="22"/>
          <w:szCs w:val="22"/>
        </w:rPr>
        <w:t>Although continuous measures of power outage are possible, w</w:t>
      </w:r>
      <w:r w:rsidRPr="006C1B4A">
        <w:rPr>
          <w:rFonts w:ascii="Arial" w:hAnsi="Arial" w:cs="Arial"/>
          <w:sz w:val="22"/>
          <w:szCs w:val="22"/>
        </w:rPr>
        <w:t xml:space="preserve">e chose to measure daily binary exposure because binary metrics are easily interpretable by policy makers and non-scientists. </w:t>
      </w:r>
    </w:p>
    <w:p w14:paraId="78C6388C" w14:textId="5378EC1F" w:rsidR="0055038F" w:rsidRPr="006C1B4A" w:rsidRDefault="0090029F" w:rsidP="0090029F">
      <w:pPr>
        <w:ind w:firstLine="720"/>
        <w:rPr>
          <w:rFonts w:ascii="Arial" w:hAnsi="Arial" w:cs="Arial"/>
          <w:sz w:val="22"/>
          <w:szCs w:val="22"/>
        </w:rPr>
      </w:pPr>
      <w:r w:rsidRPr="006C1B4A">
        <w:rPr>
          <w:rFonts w:ascii="Arial" w:hAnsi="Arial" w:cs="Arial"/>
          <w:sz w:val="22"/>
          <w:szCs w:val="22"/>
        </w:rPr>
        <w:t>The</w:t>
      </w:r>
      <w:r w:rsidR="008753A1" w:rsidRPr="006C1B4A">
        <w:rPr>
          <w:rFonts w:ascii="Arial" w:hAnsi="Arial" w:cs="Arial"/>
          <w:sz w:val="22"/>
          <w:szCs w:val="22"/>
        </w:rPr>
        <w:t xml:space="preserve"> measurement strategy we propose here is </w:t>
      </w:r>
      <w:r w:rsidR="00831AF9" w:rsidRPr="006C1B4A">
        <w:rPr>
          <w:rFonts w:ascii="Arial" w:hAnsi="Arial" w:cs="Arial"/>
          <w:sz w:val="22"/>
          <w:szCs w:val="22"/>
        </w:rPr>
        <w:t>similar to previous definition</w:t>
      </w:r>
      <w:r w:rsidR="00D474FA" w:rsidRPr="006C1B4A">
        <w:rPr>
          <w:rFonts w:ascii="Arial" w:hAnsi="Arial" w:cs="Arial"/>
          <w:sz w:val="22"/>
          <w:szCs w:val="22"/>
        </w:rPr>
        <w:t>s</w:t>
      </w:r>
      <w:r w:rsidR="00831AF9" w:rsidRPr="006C1B4A">
        <w:rPr>
          <w:rFonts w:ascii="Arial" w:hAnsi="Arial" w:cs="Arial"/>
          <w:sz w:val="22"/>
          <w:szCs w:val="22"/>
        </w:rPr>
        <w:t xml:space="preserve"> </w:t>
      </w:r>
      <w:r w:rsidR="00663EEA" w:rsidRPr="006C1B4A">
        <w:rPr>
          <w:rFonts w:ascii="Arial" w:hAnsi="Arial" w:cs="Arial"/>
          <w:sz w:val="22"/>
          <w:szCs w:val="22"/>
        </w:rPr>
        <w:t xml:space="preserve">of power outage exposure </w:t>
      </w:r>
      <w:r w:rsidR="00831AF9" w:rsidRPr="006C1B4A">
        <w:rPr>
          <w:rFonts w:ascii="Arial" w:hAnsi="Arial" w:cs="Arial"/>
          <w:sz w:val="22"/>
          <w:szCs w:val="22"/>
        </w:rPr>
        <w:t>used in the literature</w:t>
      </w:r>
      <w:r w:rsidR="00E74E6B" w:rsidRPr="006C1B4A">
        <w:rPr>
          <w:rFonts w:ascii="Arial" w:hAnsi="Arial" w:cs="Arial"/>
          <w:sz w:val="22"/>
          <w:szCs w:val="22"/>
        </w:rPr>
        <w:t xml:space="preserve">. </w:t>
      </w:r>
      <w:r w:rsidR="00EB234C" w:rsidRPr="006C1B4A">
        <w:rPr>
          <w:rFonts w:ascii="Arial" w:hAnsi="Arial" w:cs="Arial"/>
          <w:sz w:val="22"/>
          <w:szCs w:val="22"/>
        </w:rPr>
        <w:t xml:space="preserve">To determine if a county-day was exposed to power outage, first we considered each hour </w:t>
      </w:r>
      <w:r w:rsidR="00D61D42" w:rsidRPr="006C1B4A">
        <w:rPr>
          <w:rFonts w:ascii="Arial" w:hAnsi="Arial" w:cs="Arial"/>
          <w:sz w:val="22"/>
          <w:szCs w:val="22"/>
        </w:rPr>
        <w:t>of</w:t>
      </w:r>
      <w:r w:rsidR="00EB234C" w:rsidRPr="006C1B4A">
        <w:rPr>
          <w:rFonts w:ascii="Arial" w:hAnsi="Arial" w:cs="Arial"/>
          <w:sz w:val="22"/>
          <w:szCs w:val="22"/>
        </w:rPr>
        <w:t xml:space="preserve"> the day. We considered a county-hour exposed to power outage if the percentage of customers without power in county </w:t>
      </w:r>
      <w:r w:rsidR="00EB234C" w:rsidRPr="006C1B4A">
        <w:rPr>
          <w:rFonts w:ascii="Arial" w:hAnsi="Arial" w:cs="Arial"/>
          <w:i/>
          <w:iCs/>
          <w:sz w:val="22"/>
          <w:szCs w:val="22"/>
        </w:rPr>
        <w:t>i</w:t>
      </w:r>
      <w:r w:rsidR="00EB234C" w:rsidRPr="006C1B4A">
        <w:rPr>
          <w:rFonts w:ascii="Arial" w:hAnsi="Arial" w:cs="Arial"/>
          <w:sz w:val="22"/>
          <w:szCs w:val="22"/>
        </w:rPr>
        <w:t xml:space="preserve"> during hour </w:t>
      </w:r>
      <w:r w:rsidR="00EB234C" w:rsidRPr="006C1B4A">
        <w:rPr>
          <w:rFonts w:ascii="Arial" w:hAnsi="Arial" w:cs="Arial"/>
          <w:i/>
          <w:iCs/>
          <w:sz w:val="22"/>
          <w:szCs w:val="22"/>
        </w:rPr>
        <w:t>j</w:t>
      </w:r>
      <w:r w:rsidR="00EB234C" w:rsidRPr="006C1B4A">
        <w:rPr>
          <w:rFonts w:ascii="Arial" w:hAnsi="Arial" w:cs="Arial"/>
          <w:sz w:val="22"/>
          <w:szCs w:val="22"/>
        </w:rPr>
        <w:t xml:space="preserve"> exceeded </w:t>
      </w:r>
      <w:r w:rsidR="00DD619F" w:rsidRPr="006C1B4A">
        <w:rPr>
          <w:rFonts w:ascii="Arial" w:hAnsi="Arial" w:cs="Arial"/>
          <w:sz w:val="22"/>
          <w:szCs w:val="22"/>
        </w:rPr>
        <w:t>a</w:t>
      </w:r>
      <w:r w:rsidR="000F354B" w:rsidRPr="006C1B4A">
        <w:rPr>
          <w:rFonts w:ascii="Arial" w:hAnsi="Arial" w:cs="Arial"/>
          <w:sz w:val="22"/>
          <w:szCs w:val="22"/>
        </w:rPr>
        <w:t xml:space="preserve">n </w:t>
      </w:r>
      <w:r w:rsidR="00E74E6B" w:rsidRPr="006C1B4A">
        <w:rPr>
          <w:rFonts w:ascii="Arial" w:hAnsi="Arial" w:cs="Arial"/>
          <w:sz w:val="22"/>
          <w:szCs w:val="22"/>
        </w:rPr>
        <w:t>arbitrary</w:t>
      </w:r>
      <w:r w:rsidR="00DD619F" w:rsidRPr="006C1B4A">
        <w:rPr>
          <w:rFonts w:ascii="Arial" w:hAnsi="Arial" w:cs="Arial"/>
          <w:sz w:val="22"/>
          <w:szCs w:val="22"/>
        </w:rPr>
        <w:t xml:space="preserve"> cut point – for example, 10</w:t>
      </w:r>
      <w:r w:rsidR="00EB234C" w:rsidRPr="006C1B4A">
        <w:rPr>
          <w:rFonts w:ascii="Arial" w:hAnsi="Arial" w:cs="Arial"/>
          <w:sz w:val="22"/>
          <w:szCs w:val="22"/>
        </w:rPr>
        <w:t>% of the customers</w:t>
      </w:r>
      <w:r w:rsidR="000C29FD" w:rsidRPr="006C1B4A">
        <w:rPr>
          <w:rFonts w:ascii="Arial" w:hAnsi="Arial" w:cs="Arial"/>
          <w:sz w:val="22"/>
          <w:szCs w:val="22"/>
        </w:rPr>
        <w:t>. If more than 10% of customers</w:t>
      </w:r>
      <w:r w:rsidR="00EB234C" w:rsidRPr="006C1B4A">
        <w:rPr>
          <w:rFonts w:ascii="Arial" w:hAnsi="Arial" w:cs="Arial"/>
          <w:sz w:val="22"/>
          <w:szCs w:val="22"/>
        </w:rPr>
        <w:t xml:space="preserve"> served in county </w:t>
      </w:r>
      <w:r w:rsidR="00DE78E8" w:rsidRPr="006C1B4A">
        <w:rPr>
          <w:rFonts w:ascii="Arial" w:hAnsi="Arial" w:cs="Arial"/>
          <w:i/>
          <w:iCs/>
          <w:sz w:val="22"/>
          <w:szCs w:val="22"/>
        </w:rPr>
        <w:t>i</w:t>
      </w:r>
      <w:r w:rsidR="00DE78E8" w:rsidRPr="006C1B4A">
        <w:rPr>
          <w:rFonts w:ascii="Arial" w:hAnsi="Arial" w:cs="Arial"/>
          <w:sz w:val="22"/>
          <w:szCs w:val="22"/>
        </w:rPr>
        <w:t xml:space="preserve"> were without power</w:t>
      </w:r>
      <w:r w:rsidR="00F01AA6" w:rsidRPr="006C1B4A">
        <w:rPr>
          <w:rFonts w:ascii="Arial" w:hAnsi="Arial" w:cs="Arial"/>
          <w:sz w:val="22"/>
          <w:szCs w:val="22"/>
        </w:rPr>
        <w:t xml:space="preserve"> in hour </w:t>
      </w:r>
      <w:r w:rsidR="00F01AA6" w:rsidRPr="006C1B4A">
        <w:rPr>
          <w:rFonts w:ascii="Arial" w:hAnsi="Arial" w:cs="Arial"/>
          <w:i/>
          <w:iCs/>
          <w:sz w:val="22"/>
          <w:szCs w:val="22"/>
        </w:rPr>
        <w:t>j</w:t>
      </w:r>
      <w:r w:rsidR="008C42FF" w:rsidRPr="006C1B4A">
        <w:rPr>
          <w:rFonts w:ascii="Arial" w:hAnsi="Arial" w:cs="Arial"/>
          <w:sz w:val="22"/>
          <w:szCs w:val="22"/>
        </w:rPr>
        <w:t>,</w:t>
      </w:r>
      <w:r w:rsidR="004F0795" w:rsidRPr="006C1B4A">
        <w:rPr>
          <w:rFonts w:ascii="Arial" w:hAnsi="Arial" w:cs="Arial"/>
          <w:sz w:val="22"/>
          <w:szCs w:val="22"/>
        </w:rPr>
        <w:t xml:space="preserve"> there was a power outage in</w:t>
      </w:r>
      <w:r w:rsidR="007A3D89" w:rsidRPr="006C1B4A">
        <w:rPr>
          <w:rFonts w:ascii="Arial" w:hAnsi="Arial" w:cs="Arial"/>
          <w:sz w:val="22"/>
          <w:szCs w:val="22"/>
        </w:rPr>
        <w:t xml:space="preserve"> </w:t>
      </w:r>
      <w:r w:rsidR="00F01AA6" w:rsidRPr="006C1B4A">
        <w:rPr>
          <w:rFonts w:ascii="Arial" w:hAnsi="Arial" w:cs="Arial"/>
          <w:sz w:val="22"/>
          <w:szCs w:val="22"/>
        </w:rPr>
        <w:t xml:space="preserve">county </w:t>
      </w:r>
      <w:r w:rsidR="00F01AA6" w:rsidRPr="006C1B4A">
        <w:rPr>
          <w:rFonts w:ascii="Arial" w:hAnsi="Arial" w:cs="Arial"/>
          <w:i/>
          <w:iCs/>
          <w:sz w:val="22"/>
          <w:szCs w:val="22"/>
        </w:rPr>
        <w:t>i</w:t>
      </w:r>
      <w:r w:rsidR="00F01AA6" w:rsidRPr="006C1B4A">
        <w:rPr>
          <w:rFonts w:ascii="Arial" w:hAnsi="Arial" w:cs="Arial"/>
          <w:sz w:val="22"/>
          <w:szCs w:val="22"/>
        </w:rPr>
        <w:t xml:space="preserve"> </w:t>
      </w:r>
      <w:r w:rsidR="008A4CA6" w:rsidRPr="006C1B4A">
        <w:rPr>
          <w:rFonts w:ascii="Arial" w:hAnsi="Arial" w:cs="Arial"/>
          <w:sz w:val="22"/>
          <w:szCs w:val="22"/>
        </w:rPr>
        <w:t>for</w:t>
      </w:r>
      <w:r w:rsidR="00F01AA6" w:rsidRPr="006C1B4A">
        <w:rPr>
          <w:rFonts w:ascii="Arial" w:hAnsi="Arial" w:cs="Arial"/>
          <w:sz w:val="22"/>
          <w:szCs w:val="22"/>
        </w:rPr>
        <w:t xml:space="preserve"> </w:t>
      </w:r>
      <w:r w:rsidR="007A3D89" w:rsidRPr="006C1B4A">
        <w:rPr>
          <w:rFonts w:ascii="Arial" w:hAnsi="Arial" w:cs="Arial"/>
          <w:sz w:val="22"/>
          <w:szCs w:val="22"/>
        </w:rPr>
        <w:t xml:space="preserve">hour </w:t>
      </w:r>
      <w:r w:rsidR="007A3D89" w:rsidRPr="006C1B4A">
        <w:rPr>
          <w:rFonts w:ascii="Arial" w:hAnsi="Arial" w:cs="Arial"/>
          <w:i/>
          <w:iCs/>
          <w:sz w:val="22"/>
          <w:szCs w:val="22"/>
        </w:rPr>
        <w:t>j</w:t>
      </w:r>
      <w:r w:rsidR="008C3E35" w:rsidRPr="006C1B4A">
        <w:rPr>
          <w:rFonts w:ascii="Arial" w:hAnsi="Arial" w:cs="Arial"/>
          <w:sz w:val="22"/>
          <w:szCs w:val="22"/>
        </w:rPr>
        <w:t>.</w:t>
      </w:r>
    </w:p>
    <w:p w14:paraId="474B6E7E" w14:textId="70260258" w:rsidR="00EB234C" w:rsidRPr="006C1B4A" w:rsidRDefault="00EB234C" w:rsidP="00EB234C">
      <w:pPr>
        <w:ind w:firstLine="720"/>
        <w:rPr>
          <w:rFonts w:ascii="Arial" w:hAnsi="Arial" w:cs="Arial"/>
          <w:sz w:val="22"/>
          <w:szCs w:val="22"/>
        </w:rPr>
      </w:pPr>
      <w:r w:rsidRPr="006C1B4A">
        <w:rPr>
          <w:rFonts w:ascii="Arial" w:hAnsi="Arial" w:cs="Arial"/>
          <w:sz w:val="22"/>
          <w:szCs w:val="22"/>
        </w:rPr>
        <w:t xml:space="preserve">We then </w:t>
      </w:r>
      <w:r w:rsidR="00B8598E" w:rsidRPr="006C1B4A">
        <w:rPr>
          <w:rFonts w:ascii="Arial" w:hAnsi="Arial" w:cs="Arial"/>
          <w:sz w:val="22"/>
          <w:szCs w:val="22"/>
        </w:rPr>
        <w:t>summarized</w:t>
      </w:r>
      <w:r w:rsidRPr="006C1B4A">
        <w:rPr>
          <w:rFonts w:ascii="Arial" w:hAnsi="Arial" w:cs="Arial"/>
          <w:sz w:val="22"/>
          <w:szCs w:val="22"/>
        </w:rPr>
        <w:t xml:space="preserve"> this hourly exposure to the daily level: we</w:t>
      </w:r>
      <w:r w:rsidR="00F1016A" w:rsidRPr="006C1B4A">
        <w:rPr>
          <w:rFonts w:ascii="Arial" w:hAnsi="Arial" w:cs="Arial"/>
          <w:sz w:val="22"/>
          <w:szCs w:val="22"/>
        </w:rPr>
        <w:t xml:space="preserve"> chose a </w:t>
      </w:r>
      <w:r w:rsidR="000E5AB8" w:rsidRPr="006C1B4A">
        <w:rPr>
          <w:rFonts w:ascii="Arial" w:hAnsi="Arial" w:cs="Arial"/>
          <w:sz w:val="22"/>
          <w:szCs w:val="22"/>
        </w:rPr>
        <w:t>health</w:t>
      </w:r>
      <w:r w:rsidR="00F1016A" w:rsidRPr="006C1B4A">
        <w:rPr>
          <w:rFonts w:ascii="Arial" w:hAnsi="Arial" w:cs="Arial"/>
          <w:sz w:val="22"/>
          <w:szCs w:val="22"/>
        </w:rPr>
        <w:t>-relevant duration (</w:t>
      </w:r>
      <w:r w:rsidR="00915C14" w:rsidRPr="006C1B4A">
        <w:rPr>
          <w:rFonts w:ascii="Arial" w:hAnsi="Arial" w:cs="Arial"/>
          <w:sz w:val="22"/>
          <w:szCs w:val="22"/>
        </w:rPr>
        <w:t>for example, 8</w:t>
      </w:r>
      <w:r w:rsidR="00F1016A" w:rsidRPr="006C1B4A">
        <w:rPr>
          <w:rFonts w:ascii="Arial" w:hAnsi="Arial" w:cs="Arial"/>
          <w:sz w:val="22"/>
          <w:szCs w:val="22"/>
        </w:rPr>
        <w:t xml:space="preserve"> hours)</w:t>
      </w:r>
      <w:r w:rsidR="00C931F0" w:rsidRPr="006C1B4A">
        <w:rPr>
          <w:rFonts w:ascii="Arial" w:hAnsi="Arial" w:cs="Arial"/>
          <w:sz w:val="22"/>
          <w:szCs w:val="22"/>
        </w:rPr>
        <w:t>; this could be any duration</w:t>
      </w:r>
      <w:r w:rsidR="00F9666B" w:rsidRPr="006C1B4A">
        <w:rPr>
          <w:rFonts w:ascii="Arial" w:hAnsi="Arial" w:cs="Arial"/>
          <w:sz w:val="22"/>
          <w:szCs w:val="22"/>
        </w:rPr>
        <w:t xml:space="preserve"> chosen by </w:t>
      </w:r>
      <w:r w:rsidR="00836F86" w:rsidRPr="006C1B4A">
        <w:rPr>
          <w:rFonts w:ascii="Arial" w:hAnsi="Arial" w:cs="Arial"/>
          <w:sz w:val="22"/>
          <w:szCs w:val="22"/>
        </w:rPr>
        <w:t>a</w:t>
      </w:r>
      <w:r w:rsidR="00F9666B" w:rsidRPr="006C1B4A">
        <w:rPr>
          <w:rFonts w:ascii="Arial" w:hAnsi="Arial" w:cs="Arial"/>
          <w:sz w:val="22"/>
          <w:szCs w:val="22"/>
        </w:rPr>
        <w:t xml:space="preserve"> researcher.</w:t>
      </w:r>
      <w:r w:rsidR="00F1016A" w:rsidRPr="006C1B4A">
        <w:rPr>
          <w:rFonts w:ascii="Arial" w:hAnsi="Arial" w:cs="Arial"/>
          <w:sz w:val="22"/>
          <w:szCs w:val="22"/>
        </w:rPr>
        <w:t xml:space="preserve"> We</w:t>
      </w:r>
      <w:r w:rsidRPr="006C1B4A">
        <w:rPr>
          <w:rFonts w:ascii="Arial" w:hAnsi="Arial" w:cs="Arial"/>
          <w:sz w:val="22"/>
          <w:szCs w:val="22"/>
        </w:rPr>
        <w:t xml:space="preserve"> considered a county-day as exposed if there were at least</w:t>
      </w:r>
      <w:r w:rsidR="00D553E7" w:rsidRPr="006C1B4A">
        <w:rPr>
          <w:rFonts w:ascii="Arial" w:hAnsi="Arial" w:cs="Arial"/>
          <w:sz w:val="22"/>
          <w:szCs w:val="22"/>
        </w:rPr>
        <w:t xml:space="preserve"> </w:t>
      </w:r>
      <w:r w:rsidR="00F347EB" w:rsidRPr="006C1B4A">
        <w:rPr>
          <w:rFonts w:ascii="Arial" w:hAnsi="Arial" w:cs="Arial"/>
          <w:sz w:val="22"/>
          <w:szCs w:val="22"/>
        </w:rPr>
        <w:t>8</w:t>
      </w:r>
      <w:r w:rsidRPr="006C1B4A">
        <w:rPr>
          <w:rFonts w:ascii="Arial" w:hAnsi="Arial" w:cs="Arial"/>
          <w:sz w:val="22"/>
          <w:szCs w:val="22"/>
        </w:rPr>
        <w:t xml:space="preserve"> consecutive hours of ‘power outage on’ (customers without power percentages &gt; </w:t>
      </w:r>
      <w:r w:rsidR="00224297" w:rsidRPr="006C1B4A">
        <w:rPr>
          <w:rFonts w:ascii="Arial" w:hAnsi="Arial" w:cs="Arial"/>
          <w:sz w:val="22"/>
          <w:szCs w:val="22"/>
        </w:rPr>
        <w:t>10</w:t>
      </w:r>
      <w:r w:rsidRPr="006C1B4A">
        <w:rPr>
          <w:rFonts w:ascii="Arial" w:hAnsi="Arial" w:cs="Arial"/>
          <w:sz w:val="22"/>
          <w:szCs w:val="22"/>
        </w:rPr>
        <w:t>% of county) in that county on that day.</w:t>
      </w:r>
      <w:r w:rsidR="00917BC0" w:rsidRPr="006C1B4A">
        <w:rPr>
          <w:rFonts w:ascii="Arial" w:hAnsi="Arial" w:cs="Arial"/>
          <w:sz w:val="22"/>
          <w:szCs w:val="22"/>
        </w:rPr>
        <w:t xml:space="preserve"> </w:t>
      </w:r>
      <w:r w:rsidRPr="006C1B4A">
        <w:rPr>
          <w:rFonts w:ascii="Arial" w:hAnsi="Arial" w:cs="Arial"/>
          <w:sz w:val="22"/>
          <w:szCs w:val="22"/>
        </w:rPr>
        <w:t xml:space="preserve">Power outages could last more than 24 hours. We also considered a county-day as exposed if a power outage lasting longer than </w:t>
      </w:r>
      <w:r w:rsidR="00A50C55" w:rsidRPr="006C1B4A">
        <w:rPr>
          <w:rFonts w:ascii="Arial" w:hAnsi="Arial" w:cs="Arial"/>
          <w:sz w:val="22"/>
          <w:szCs w:val="22"/>
        </w:rPr>
        <w:t xml:space="preserve">the health-relevant duration </w:t>
      </w:r>
      <w:r w:rsidRPr="006C1B4A">
        <w:rPr>
          <w:rFonts w:ascii="Arial" w:hAnsi="Arial" w:cs="Arial"/>
          <w:sz w:val="22"/>
          <w:szCs w:val="22"/>
        </w:rPr>
        <w:t xml:space="preserve">ended on that county-day. </w:t>
      </w:r>
    </w:p>
    <w:p w14:paraId="351E8DA0" w14:textId="6471DA04" w:rsidR="002A2347" w:rsidRPr="006C1B4A" w:rsidRDefault="002A2347" w:rsidP="00B9079E">
      <w:pPr>
        <w:ind w:firstLine="720"/>
        <w:rPr>
          <w:rFonts w:ascii="Arial" w:hAnsi="Arial" w:cs="Arial"/>
          <w:sz w:val="22"/>
          <w:szCs w:val="22"/>
        </w:rPr>
      </w:pPr>
      <w:r w:rsidRPr="006C1B4A">
        <w:rPr>
          <w:rFonts w:ascii="Arial" w:hAnsi="Arial" w:cs="Arial"/>
          <w:sz w:val="22"/>
          <w:szCs w:val="22"/>
        </w:rPr>
        <w:lastRenderedPageBreak/>
        <w:t xml:space="preserve">Because a utility customer is a grid connection, </w:t>
      </w:r>
      <w:r w:rsidR="001456BB" w:rsidRPr="006C1B4A">
        <w:rPr>
          <w:rFonts w:ascii="Arial" w:hAnsi="Arial" w:cs="Arial"/>
          <w:sz w:val="22"/>
          <w:szCs w:val="22"/>
        </w:rPr>
        <w:t xml:space="preserve">meaning that one customer could be an apartment building or house where many people are living, and because </w:t>
      </w:r>
      <w:r w:rsidR="00581D6F" w:rsidRPr="006C1B4A">
        <w:rPr>
          <w:rFonts w:ascii="Arial" w:hAnsi="Arial" w:cs="Arial"/>
          <w:sz w:val="22"/>
          <w:szCs w:val="22"/>
        </w:rPr>
        <w:t>counts of customers out do not necessarily track the same customers over time (</w:t>
      </w:r>
      <w:r w:rsidR="00465951" w:rsidRPr="006C1B4A">
        <w:rPr>
          <w:rFonts w:ascii="Arial" w:hAnsi="Arial" w:cs="Arial"/>
          <w:sz w:val="22"/>
          <w:szCs w:val="22"/>
        </w:rPr>
        <w:t>if 10 people are reported without power in two subsequent hours in one county, the data do not contain information about whether the same 10 households were out</w:t>
      </w:r>
      <w:r w:rsidR="00465951" w:rsidRPr="006C1B4A">
        <w:rPr>
          <w:rFonts w:ascii="Arial" w:hAnsi="Arial" w:cs="Arial"/>
          <w:sz w:val="22"/>
          <w:szCs w:val="22"/>
        </w:rPr>
        <w:t xml:space="preserve"> - t</w:t>
      </w:r>
      <w:r w:rsidR="00465951" w:rsidRPr="006C1B4A">
        <w:rPr>
          <w:rFonts w:ascii="Arial" w:hAnsi="Arial" w:cs="Arial"/>
          <w:sz w:val="22"/>
          <w:szCs w:val="22"/>
        </w:rPr>
        <w:t>he data only show that 10 households were out in each hour</w:t>
      </w:r>
      <w:r w:rsidR="00300FA7" w:rsidRPr="006C1B4A">
        <w:rPr>
          <w:rFonts w:ascii="Arial" w:hAnsi="Arial" w:cs="Arial"/>
          <w:sz w:val="22"/>
          <w:szCs w:val="22"/>
        </w:rPr>
        <w:t xml:space="preserve">), choosing a health relevant duration of 8 hours does not mean that there will always be 10% of people in the county experiencing an 8+ hour power outage. It does mean that many </w:t>
      </w:r>
      <w:r w:rsidR="00362EFE" w:rsidRPr="006C1B4A">
        <w:rPr>
          <w:rFonts w:ascii="Arial" w:hAnsi="Arial" w:cs="Arial"/>
          <w:sz w:val="22"/>
          <w:szCs w:val="22"/>
        </w:rPr>
        <w:t>individuals</w:t>
      </w:r>
      <w:r w:rsidR="00300FA7" w:rsidRPr="006C1B4A">
        <w:rPr>
          <w:rFonts w:ascii="Arial" w:hAnsi="Arial" w:cs="Arial"/>
          <w:sz w:val="22"/>
          <w:szCs w:val="22"/>
        </w:rPr>
        <w:t xml:space="preserve"> were likely without power for close to 8 hours in</w:t>
      </w:r>
      <w:r w:rsidR="006E51EC" w:rsidRPr="006C1B4A">
        <w:rPr>
          <w:rFonts w:ascii="Arial" w:hAnsi="Arial" w:cs="Arial"/>
          <w:sz w:val="22"/>
          <w:szCs w:val="22"/>
        </w:rPr>
        <w:t xml:space="preserve"> the</w:t>
      </w:r>
      <w:r w:rsidR="00300FA7" w:rsidRPr="006C1B4A">
        <w:rPr>
          <w:rFonts w:ascii="Arial" w:hAnsi="Arial" w:cs="Arial"/>
          <w:sz w:val="22"/>
          <w:szCs w:val="22"/>
        </w:rPr>
        <w:t xml:space="preserve"> county. </w:t>
      </w:r>
      <w:r w:rsidR="00392EDB" w:rsidRPr="006C1B4A">
        <w:rPr>
          <w:rFonts w:ascii="Arial" w:hAnsi="Arial" w:cs="Arial"/>
          <w:sz w:val="22"/>
          <w:szCs w:val="22"/>
        </w:rPr>
        <w:t xml:space="preserve">This is an areal unit measure: it doesn’t indicate what individuals were exposed to. </w:t>
      </w:r>
    </w:p>
    <w:p w14:paraId="351E9E48" w14:textId="5673E23B" w:rsidR="00DD4ED1" w:rsidRPr="006C1B4A" w:rsidRDefault="00506146" w:rsidP="00DD4ED1">
      <w:pPr>
        <w:ind w:firstLine="720"/>
        <w:rPr>
          <w:rFonts w:ascii="Arial" w:hAnsi="Arial" w:cs="Arial"/>
          <w:sz w:val="22"/>
          <w:szCs w:val="22"/>
        </w:rPr>
      </w:pPr>
      <w:r w:rsidRPr="006C1B4A">
        <w:rPr>
          <w:rFonts w:ascii="Arial" w:hAnsi="Arial" w:cs="Arial"/>
          <w:sz w:val="22"/>
          <w:szCs w:val="22"/>
        </w:rPr>
        <w:t>Relatedly, t</w:t>
      </w:r>
      <w:r w:rsidR="00DD4ED1" w:rsidRPr="006C1B4A">
        <w:rPr>
          <w:rFonts w:ascii="Arial" w:hAnsi="Arial" w:cs="Arial"/>
          <w:sz w:val="22"/>
          <w:szCs w:val="22"/>
        </w:rPr>
        <w:t xml:space="preserve">here is exposure misclassification inherent in this definition: when the county is ‘exposed’, some customers in the county will be without </w:t>
      </w:r>
      <w:r w:rsidR="00785BD3" w:rsidRPr="006C1B4A">
        <w:rPr>
          <w:rFonts w:ascii="Arial" w:hAnsi="Arial" w:cs="Arial"/>
          <w:sz w:val="22"/>
          <w:szCs w:val="22"/>
        </w:rPr>
        <w:t>electricity</w:t>
      </w:r>
      <w:r w:rsidR="00DD4ED1" w:rsidRPr="006C1B4A">
        <w:rPr>
          <w:rFonts w:ascii="Arial" w:hAnsi="Arial" w:cs="Arial"/>
          <w:sz w:val="22"/>
          <w:szCs w:val="22"/>
        </w:rPr>
        <w:t xml:space="preserve"> and others will still have </w:t>
      </w:r>
      <w:r w:rsidR="00785BD3" w:rsidRPr="006C1B4A">
        <w:rPr>
          <w:rFonts w:ascii="Arial" w:hAnsi="Arial" w:cs="Arial"/>
          <w:sz w:val="22"/>
          <w:szCs w:val="22"/>
        </w:rPr>
        <w:t>electricity</w:t>
      </w:r>
      <w:r w:rsidR="00DD4ED1" w:rsidRPr="006C1B4A">
        <w:rPr>
          <w:rFonts w:ascii="Arial" w:hAnsi="Arial" w:cs="Arial"/>
          <w:sz w:val="22"/>
          <w:szCs w:val="22"/>
        </w:rPr>
        <w:t>. Other studies of power outage exposure using a similar</w:t>
      </w:r>
      <w:r w:rsidR="006259A4" w:rsidRPr="006C1B4A">
        <w:rPr>
          <w:rFonts w:ascii="Arial" w:hAnsi="Arial" w:cs="Arial"/>
          <w:sz w:val="22"/>
          <w:szCs w:val="22"/>
        </w:rPr>
        <w:t xml:space="preserve"> exposure</w:t>
      </w:r>
      <w:r w:rsidR="00DD4ED1" w:rsidRPr="006C1B4A">
        <w:rPr>
          <w:rFonts w:ascii="Arial" w:hAnsi="Arial" w:cs="Arial"/>
          <w:sz w:val="22"/>
          <w:szCs w:val="22"/>
        </w:rPr>
        <w:t xml:space="preserve"> definition</w:t>
      </w:r>
      <w:r w:rsidR="000E5AB8" w:rsidRPr="006C1B4A">
        <w:rPr>
          <w:rFonts w:ascii="Arial" w:hAnsi="Arial" w:cs="Arial"/>
          <w:sz w:val="22"/>
          <w:szCs w:val="22"/>
        </w:rPr>
        <w:t xml:space="preserve"> </w:t>
      </w:r>
      <w:r w:rsidR="006259A4" w:rsidRPr="006C1B4A">
        <w:rPr>
          <w:rFonts w:ascii="Arial" w:hAnsi="Arial" w:cs="Arial"/>
          <w:sz w:val="22"/>
          <w:szCs w:val="22"/>
        </w:rPr>
        <w:t>have</w:t>
      </w:r>
      <w:r w:rsidR="00DD4ED1" w:rsidRPr="006C1B4A">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6C1B4A">
        <w:rPr>
          <w:rStyle w:val="EndnoteReference"/>
          <w:rFonts w:ascii="Arial" w:hAnsi="Arial" w:cs="Arial"/>
          <w:sz w:val="22"/>
          <w:szCs w:val="22"/>
        </w:rPr>
        <w:endnoteReference w:id="29"/>
      </w:r>
      <w:r w:rsidR="00DD4ED1" w:rsidRPr="006C1B4A">
        <w:rPr>
          <w:rFonts w:ascii="Arial" w:hAnsi="Arial" w:cs="Arial"/>
          <w:sz w:val="22"/>
          <w:szCs w:val="22"/>
        </w:rPr>
        <w:t>. As the cut point percentage increases, the specificity of this definition of power outage increases.</w:t>
      </w:r>
    </w:p>
    <w:p w14:paraId="7A605915" w14:textId="0E6EAA81" w:rsidR="00A223A7" w:rsidRPr="006C1B4A" w:rsidRDefault="00071CE9" w:rsidP="00EB234C">
      <w:pPr>
        <w:ind w:firstLine="720"/>
        <w:rPr>
          <w:rFonts w:ascii="Arial" w:hAnsi="Arial" w:cs="Arial"/>
          <w:sz w:val="22"/>
          <w:szCs w:val="22"/>
        </w:rPr>
      </w:pPr>
      <w:r w:rsidRPr="006C1B4A">
        <w:rPr>
          <w:rFonts w:ascii="Arial" w:hAnsi="Arial" w:cs="Arial"/>
          <w:sz w:val="22"/>
          <w:szCs w:val="22"/>
        </w:rPr>
        <w:t xml:space="preserve"> </w:t>
      </w:r>
      <w:r w:rsidR="00A96682" w:rsidRPr="006C1B4A">
        <w:rPr>
          <w:rFonts w:ascii="Arial" w:hAnsi="Arial" w:cs="Arial"/>
          <w:sz w:val="22"/>
          <w:szCs w:val="22"/>
        </w:rPr>
        <w:t xml:space="preserve">We propose using this strategy for measuring power outage exposure, and always conducting a sensitivity analysis on the cut point. </w:t>
      </w:r>
      <w:r w:rsidR="0038094D" w:rsidRPr="006C1B4A">
        <w:rPr>
          <w:rFonts w:ascii="Arial" w:hAnsi="Arial" w:cs="Arial"/>
          <w:sz w:val="22"/>
          <w:szCs w:val="22"/>
        </w:rPr>
        <w:t xml:space="preserve">This definition of power outage exposure allows us to specify a health-relevant duration of power outage for </w:t>
      </w:r>
      <w:r w:rsidR="00CC53D4" w:rsidRPr="006C1B4A">
        <w:rPr>
          <w:rFonts w:ascii="Arial" w:hAnsi="Arial" w:cs="Arial"/>
          <w:sz w:val="22"/>
          <w:szCs w:val="22"/>
        </w:rPr>
        <w:t>the</w:t>
      </w:r>
      <w:r w:rsidR="0038094D" w:rsidRPr="006C1B4A">
        <w:rPr>
          <w:rFonts w:ascii="Arial" w:hAnsi="Arial" w:cs="Arial"/>
          <w:sz w:val="22"/>
          <w:szCs w:val="22"/>
        </w:rPr>
        <w:t xml:space="preserve"> </w:t>
      </w:r>
      <w:r w:rsidR="00CC53D4" w:rsidRPr="006C1B4A">
        <w:rPr>
          <w:rFonts w:ascii="Arial" w:hAnsi="Arial" w:cs="Arial"/>
          <w:sz w:val="22"/>
          <w:szCs w:val="22"/>
        </w:rPr>
        <w:t>health</w:t>
      </w:r>
      <w:r w:rsidR="0038094D" w:rsidRPr="006C1B4A">
        <w:rPr>
          <w:rFonts w:ascii="Arial" w:hAnsi="Arial" w:cs="Arial"/>
          <w:sz w:val="22"/>
          <w:szCs w:val="22"/>
        </w:rPr>
        <w:t xml:space="preserve"> outcome</w:t>
      </w:r>
      <w:r w:rsidR="00CC53D4" w:rsidRPr="006C1B4A">
        <w:rPr>
          <w:rFonts w:ascii="Arial" w:hAnsi="Arial" w:cs="Arial"/>
          <w:sz w:val="22"/>
          <w:szCs w:val="22"/>
        </w:rPr>
        <w:t xml:space="preserve"> of interest. </w:t>
      </w:r>
      <w:r w:rsidR="00DC0217" w:rsidRPr="006C1B4A">
        <w:rPr>
          <w:rFonts w:ascii="Arial" w:hAnsi="Arial" w:cs="Arial"/>
          <w:sz w:val="22"/>
          <w:szCs w:val="22"/>
        </w:rPr>
        <w:t>I</w:t>
      </w:r>
      <w:r w:rsidR="00CC53D4" w:rsidRPr="006C1B4A">
        <w:rPr>
          <w:rFonts w:ascii="Arial" w:hAnsi="Arial" w:cs="Arial"/>
          <w:sz w:val="22"/>
          <w:szCs w:val="22"/>
        </w:rPr>
        <w:t xml:space="preserve">t allows us to compare </w:t>
      </w:r>
      <w:r w:rsidR="00972E63" w:rsidRPr="006C1B4A">
        <w:rPr>
          <w:rFonts w:ascii="Arial" w:hAnsi="Arial" w:cs="Arial"/>
          <w:sz w:val="22"/>
          <w:szCs w:val="22"/>
        </w:rPr>
        <w:t>spatial units with different populations of customers served. It is</w:t>
      </w:r>
      <w:r w:rsidR="00293037" w:rsidRPr="006C1B4A">
        <w:rPr>
          <w:rFonts w:ascii="Arial" w:hAnsi="Arial" w:cs="Arial"/>
          <w:sz w:val="22"/>
          <w:szCs w:val="22"/>
        </w:rPr>
        <w:t xml:space="preserve"> also</w:t>
      </w:r>
      <w:r w:rsidR="00972E63" w:rsidRPr="006C1B4A">
        <w:rPr>
          <w:rFonts w:ascii="Arial" w:hAnsi="Arial" w:cs="Arial"/>
          <w:sz w:val="22"/>
          <w:szCs w:val="22"/>
        </w:rPr>
        <w:t xml:space="preserve"> readily interpretable by policy makers. Exposure </w:t>
      </w:r>
      <w:r w:rsidR="00A223A7" w:rsidRPr="006C1B4A">
        <w:rPr>
          <w:rFonts w:ascii="Arial" w:hAnsi="Arial" w:cs="Arial"/>
          <w:sz w:val="22"/>
          <w:szCs w:val="22"/>
        </w:rPr>
        <w:t>misclassification</w:t>
      </w:r>
      <w:r w:rsidR="00972E63" w:rsidRPr="006C1B4A">
        <w:rPr>
          <w:rFonts w:ascii="Arial" w:hAnsi="Arial" w:cs="Arial"/>
          <w:sz w:val="22"/>
          <w:szCs w:val="22"/>
        </w:rPr>
        <w:t xml:space="preserve"> is inherent in a daily binary definition</w:t>
      </w:r>
      <w:r w:rsidR="00A223A7" w:rsidRPr="006C1B4A">
        <w:rPr>
          <w:rFonts w:ascii="Arial" w:hAnsi="Arial" w:cs="Arial"/>
          <w:sz w:val="22"/>
          <w:szCs w:val="22"/>
        </w:rPr>
        <w:t xml:space="preserve"> of power outage exposure, and this exposure measurement strategy allows us to conduct a sensitivity analysis</w:t>
      </w:r>
      <w:r w:rsidR="00FF148F" w:rsidRPr="006C1B4A">
        <w:rPr>
          <w:rFonts w:ascii="Arial" w:hAnsi="Arial" w:cs="Arial"/>
          <w:sz w:val="22"/>
          <w:szCs w:val="22"/>
        </w:rPr>
        <w:t xml:space="preserve"> by varying the cut-point used. </w:t>
      </w:r>
    </w:p>
    <w:p w14:paraId="2966AA11" w14:textId="77777777" w:rsidR="00123CE2" w:rsidRPr="006C1B4A" w:rsidRDefault="00123CE2" w:rsidP="00123CE2">
      <w:pPr>
        <w:rPr>
          <w:rFonts w:ascii="Arial" w:hAnsi="Arial" w:cs="Arial"/>
          <w:sz w:val="22"/>
          <w:szCs w:val="22"/>
        </w:rPr>
      </w:pPr>
    </w:p>
    <w:p w14:paraId="590CD3F9" w14:textId="4953EF09" w:rsidR="00123CE2" w:rsidRPr="006C1B4A" w:rsidRDefault="00123CE2" w:rsidP="00123CE2">
      <w:pPr>
        <w:rPr>
          <w:rFonts w:ascii="Arial" w:hAnsi="Arial" w:cs="Arial"/>
          <w:sz w:val="22"/>
          <w:szCs w:val="22"/>
        </w:rPr>
      </w:pPr>
      <w:r w:rsidRPr="006C1B4A">
        <w:rPr>
          <w:rFonts w:ascii="Arial" w:hAnsi="Arial" w:cs="Arial"/>
          <w:sz w:val="22"/>
          <w:szCs w:val="22"/>
        </w:rPr>
        <w:t xml:space="preserve">Here's a </w:t>
      </w:r>
      <w:r w:rsidR="004C0E25" w:rsidRPr="006C1B4A">
        <w:rPr>
          <w:rFonts w:ascii="Arial" w:hAnsi="Arial" w:cs="Arial"/>
          <w:sz w:val="22"/>
          <w:szCs w:val="22"/>
        </w:rPr>
        <w:t xml:space="preserve">draft of a </w:t>
      </w:r>
      <w:r w:rsidRPr="006C1B4A">
        <w:rPr>
          <w:rFonts w:ascii="Arial" w:hAnsi="Arial" w:cs="Arial"/>
          <w:sz w:val="22"/>
          <w:szCs w:val="22"/>
        </w:rPr>
        <w:t>flowchart that might help keep this on the rails</w:t>
      </w:r>
      <w:r w:rsidR="00230753" w:rsidRPr="006C1B4A">
        <w:rPr>
          <w:rFonts w:ascii="Arial" w:hAnsi="Arial" w:cs="Arial"/>
          <w:sz w:val="22"/>
          <w:szCs w:val="22"/>
        </w:rPr>
        <w:t xml:space="preserve"> in the future?</w:t>
      </w:r>
    </w:p>
    <w:p w14:paraId="4A68E49B" w14:textId="77777777" w:rsidR="00123CE2" w:rsidRPr="006C1B4A" w:rsidRDefault="00123CE2" w:rsidP="00123CE2">
      <w:pPr>
        <w:rPr>
          <w:rFonts w:ascii="Arial" w:hAnsi="Arial" w:cs="Arial"/>
          <w:sz w:val="22"/>
          <w:szCs w:val="22"/>
        </w:rPr>
      </w:pPr>
    </w:p>
    <w:p w14:paraId="4881C63F" w14:textId="55A5340F" w:rsidR="00123CE2" w:rsidRPr="006C1B4A" w:rsidRDefault="00123CE2" w:rsidP="00123CE2">
      <w:pPr>
        <w:rPr>
          <w:rFonts w:ascii="Arial" w:hAnsi="Arial" w:cs="Arial"/>
          <w:sz w:val="22"/>
          <w:szCs w:val="22"/>
        </w:rPr>
      </w:pPr>
      <w:r w:rsidRPr="006C1B4A">
        <w:rPr>
          <w:rFonts w:ascii="Arial" w:hAnsi="Arial" w:cs="Arial"/>
          <w:noProof/>
          <w:sz w:val="22"/>
          <w:szCs w:val="22"/>
        </w:rPr>
        <w:drawing>
          <wp:inline distT="0" distB="0" distL="0" distR="0" wp14:anchorId="3DCAFF50" wp14:editId="302C9513">
            <wp:extent cx="5943600" cy="2274570"/>
            <wp:effectExtent l="0" t="0" r="0" b="0"/>
            <wp:docPr id="45140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08290" name="Picture 4514082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7BCE033C" w14:textId="410D0D82" w:rsidR="007C0C86" w:rsidRPr="006C1B4A" w:rsidRDefault="007C0C86" w:rsidP="00E67D8B">
      <w:pPr>
        <w:rPr>
          <w:rFonts w:ascii="Arial" w:hAnsi="Arial" w:cs="Arial"/>
          <w:b/>
          <w:bCs/>
          <w:sz w:val="22"/>
          <w:szCs w:val="22"/>
        </w:rPr>
      </w:pPr>
      <w:r w:rsidRPr="006C1B4A">
        <w:rPr>
          <w:rFonts w:ascii="Arial" w:hAnsi="Arial" w:cs="Arial"/>
          <w:b/>
          <w:bCs/>
          <w:sz w:val="22"/>
          <w:szCs w:val="22"/>
        </w:rPr>
        <w:t>Bias from misidentifying health-relevant length and missing data</w:t>
      </w:r>
    </w:p>
    <w:p w14:paraId="26524F88" w14:textId="0B8CC161" w:rsidR="00920C1F" w:rsidRPr="006C1B4A" w:rsidRDefault="00920C1F" w:rsidP="00920C1F">
      <w:pPr>
        <w:rPr>
          <w:rFonts w:ascii="Arial" w:hAnsi="Arial" w:cs="Arial"/>
          <w:sz w:val="22"/>
          <w:szCs w:val="22"/>
        </w:rPr>
      </w:pPr>
    </w:p>
    <w:p w14:paraId="264EF6EC" w14:textId="422087F4" w:rsidR="00364120" w:rsidRPr="006C1B4A" w:rsidRDefault="001A3544" w:rsidP="00364120">
      <w:pPr>
        <w:ind w:firstLine="360"/>
        <w:rPr>
          <w:rFonts w:ascii="Arial" w:hAnsi="Arial" w:cs="Arial"/>
          <w:sz w:val="22"/>
          <w:szCs w:val="22"/>
        </w:rPr>
      </w:pPr>
      <w:r w:rsidRPr="006C1B4A">
        <w:rPr>
          <w:rFonts w:ascii="Arial" w:hAnsi="Arial" w:cs="Arial"/>
          <w:sz w:val="22"/>
          <w:szCs w:val="22"/>
        </w:rPr>
        <w:t xml:space="preserve">This definition of power outage exposure allows us to specify a power outage duration of interest. </w:t>
      </w:r>
      <w:r w:rsidR="007C0C86" w:rsidRPr="006C1B4A">
        <w:rPr>
          <w:rFonts w:ascii="Arial" w:hAnsi="Arial" w:cs="Arial"/>
          <w:sz w:val="22"/>
          <w:szCs w:val="22"/>
        </w:rPr>
        <w:t>For some exposu</w:t>
      </w:r>
      <w:r w:rsidR="00F044F5" w:rsidRPr="006C1B4A">
        <w:rPr>
          <w:rFonts w:ascii="Arial" w:hAnsi="Arial" w:cs="Arial"/>
          <w:sz w:val="22"/>
          <w:szCs w:val="22"/>
        </w:rPr>
        <w:t>r</w:t>
      </w:r>
      <w:r w:rsidR="007C0C86" w:rsidRPr="006C1B4A">
        <w:rPr>
          <w:rFonts w:ascii="Arial" w:hAnsi="Arial" w:cs="Arial"/>
          <w:sz w:val="22"/>
          <w:szCs w:val="22"/>
        </w:rPr>
        <w:t xml:space="preserve">es and outcomes, there may be threshold effects where power outages longer than a certain duration cause adverse health outcomes, but outages shorter than this duration do not. For example, </w:t>
      </w:r>
      <w:r w:rsidR="007055D9" w:rsidRPr="006C1B4A">
        <w:rPr>
          <w:rFonts w:ascii="Arial" w:hAnsi="Arial" w:cs="Arial"/>
          <w:sz w:val="22"/>
          <w:szCs w:val="22"/>
        </w:rPr>
        <w:t xml:space="preserve">back-up </w:t>
      </w:r>
      <w:r w:rsidR="007C0C86" w:rsidRPr="006C1B4A">
        <w:rPr>
          <w:rFonts w:ascii="Arial" w:hAnsi="Arial" w:cs="Arial"/>
          <w:sz w:val="22"/>
          <w:szCs w:val="22"/>
        </w:rPr>
        <w:t>batteries for many life-sustaining electricity dependent medical devices last 8 hours. It may be that 8+ hour power outages affect the health of those using oxygen tanks and at-home ventilators</w:t>
      </w:r>
      <w:r w:rsidR="007055D9" w:rsidRPr="006C1B4A">
        <w:rPr>
          <w:rFonts w:ascii="Arial" w:hAnsi="Arial" w:cs="Arial"/>
          <w:sz w:val="22"/>
          <w:szCs w:val="22"/>
        </w:rPr>
        <w:t xml:space="preserve">, </w:t>
      </w:r>
      <w:r w:rsidR="00780D4D" w:rsidRPr="006C1B4A">
        <w:rPr>
          <w:rFonts w:ascii="Arial" w:hAnsi="Arial" w:cs="Arial"/>
          <w:sz w:val="22"/>
          <w:szCs w:val="22"/>
        </w:rPr>
        <w:t xml:space="preserve">because after 8 hours of power outage, </w:t>
      </w:r>
      <w:r w:rsidR="00780D4D" w:rsidRPr="006C1B4A">
        <w:rPr>
          <w:rFonts w:ascii="Arial" w:hAnsi="Arial" w:cs="Arial"/>
          <w:sz w:val="22"/>
          <w:szCs w:val="22"/>
        </w:rPr>
        <w:lastRenderedPageBreak/>
        <w:t>the batteries in these devices die,</w:t>
      </w:r>
      <w:r w:rsidR="002E3C9C" w:rsidRPr="006C1B4A">
        <w:rPr>
          <w:rFonts w:ascii="Arial" w:hAnsi="Arial" w:cs="Arial"/>
          <w:sz w:val="22"/>
          <w:szCs w:val="22"/>
        </w:rPr>
        <w:t xml:space="preserve"> </w:t>
      </w:r>
      <w:r w:rsidR="007055D9" w:rsidRPr="006C1B4A">
        <w:rPr>
          <w:rFonts w:ascii="Arial" w:hAnsi="Arial" w:cs="Arial"/>
          <w:sz w:val="22"/>
          <w:szCs w:val="22"/>
        </w:rPr>
        <w:t xml:space="preserve">but shorter outages </w:t>
      </w:r>
      <w:r w:rsidR="002E3C9C" w:rsidRPr="006C1B4A">
        <w:rPr>
          <w:rFonts w:ascii="Arial" w:hAnsi="Arial" w:cs="Arial"/>
          <w:sz w:val="22"/>
          <w:szCs w:val="22"/>
        </w:rPr>
        <w:t xml:space="preserve">are covered by the battery. </w:t>
      </w:r>
      <w:r w:rsidR="00621C93" w:rsidRPr="006C1B4A">
        <w:rPr>
          <w:rFonts w:ascii="Arial" w:hAnsi="Arial" w:cs="Arial"/>
          <w:sz w:val="22"/>
          <w:szCs w:val="22"/>
        </w:rPr>
        <w:t xml:space="preserve">However, there is no literature describing how long power outages must be </w:t>
      </w:r>
      <w:r w:rsidR="001274EC" w:rsidRPr="006C1B4A">
        <w:rPr>
          <w:rFonts w:ascii="Arial" w:hAnsi="Arial" w:cs="Arial"/>
          <w:sz w:val="22"/>
          <w:szCs w:val="22"/>
        </w:rPr>
        <w:t xml:space="preserve">to cause </w:t>
      </w:r>
      <w:r w:rsidR="00E02ECC" w:rsidRPr="006C1B4A">
        <w:rPr>
          <w:rFonts w:ascii="Arial" w:hAnsi="Arial" w:cs="Arial"/>
          <w:sz w:val="22"/>
          <w:szCs w:val="22"/>
        </w:rPr>
        <w:t>health</w:t>
      </w:r>
      <w:r w:rsidR="001274EC" w:rsidRPr="006C1B4A">
        <w:rPr>
          <w:rFonts w:ascii="Arial" w:hAnsi="Arial" w:cs="Arial"/>
          <w:sz w:val="22"/>
          <w:szCs w:val="22"/>
        </w:rPr>
        <w:t xml:space="preserve"> effects, with respect to any health outcome. </w:t>
      </w:r>
      <w:r w:rsidR="005E2CBA" w:rsidRPr="006C1B4A">
        <w:rPr>
          <w:rFonts w:ascii="Arial" w:hAnsi="Arial" w:cs="Arial"/>
          <w:sz w:val="22"/>
          <w:szCs w:val="22"/>
        </w:rPr>
        <w:t>Incorrect assumptions about the health-relevant duration have the potential to</w:t>
      </w:r>
      <w:r w:rsidR="00315815" w:rsidRPr="006C1B4A">
        <w:rPr>
          <w:rFonts w:ascii="Arial" w:hAnsi="Arial" w:cs="Arial"/>
          <w:sz w:val="22"/>
          <w:szCs w:val="22"/>
        </w:rPr>
        <w:t xml:space="preserve"> </w:t>
      </w:r>
      <w:r w:rsidR="005E2CBA" w:rsidRPr="006C1B4A">
        <w:rPr>
          <w:rFonts w:ascii="Arial" w:hAnsi="Arial" w:cs="Arial"/>
          <w:sz w:val="22"/>
          <w:szCs w:val="22"/>
        </w:rPr>
        <w:t>bias the results of an epidemiological study of power outage and a health outcome.</w:t>
      </w:r>
    </w:p>
    <w:p w14:paraId="5EAF4A08" w14:textId="77777777" w:rsidR="009A4F2D" w:rsidRPr="006C1B4A" w:rsidRDefault="0066691C" w:rsidP="009A4F2D">
      <w:pPr>
        <w:ind w:firstLine="360"/>
        <w:rPr>
          <w:rFonts w:ascii="Arial" w:hAnsi="Arial" w:cs="Arial"/>
          <w:sz w:val="22"/>
          <w:szCs w:val="22"/>
        </w:rPr>
      </w:pPr>
      <w:r w:rsidRPr="006C1B4A">
        <w:rPr>
          <w:rFonts w:ascii="Arial" w:hAnsi="Arial" w:cs="Arial"/>
          <w:sz w:val="22"/>
          <w:szCs w:val="22"/>
        </w:rPr>
        <w:t>Additionally, b</w:t>
      </w:r>
      <w:r w:rsidR="005E2CBA" w:rsidRPr="006C1B4A">
        <w:rPr>
          <w:rFonts w:ascii="Arial" w:hAnsi="Arial" w:cs="Arial"/>
          <w:sz w:val="22"/>
          <w:szCs w:val="22"/>
        </w:rPr>
        <w:t xml:space="preserve">oth the </w:t>
      </w:r>
      <w:r w:rsidR="0085371A" w:rsidRPr="006C1B4A">
        <w:rPr>
          <w:rFonts w:ascii="Arial" w:hAnsi="Arial" w:cs="Arial"/>
          <w:sz w:val="22"/>
          <w:szCs w:val="22"/>
        </w:rPr>
        <w:t>New York State dataset and PowerOutages.us dataset are missing large percentages of observations</w:t>
      </w:r>
      <w:r w:rsidR="00DB77F4" w:rsidRPr="006C1B4A">
        <w:rPr>
          <w:rFonts w:ascii="Arial" w:hAnsi="Arial" w:cs="Arial"/>
          <w:sz w:val="22"/>
          <w:szCs w:val="22"/>
        </w:rPr>
        <w:t xml:space="preserve">. </w:t>
      </w:r>
      <w:r w:rsidR="0085371A" w:rsidRPr="006C1B4A">
        <w:rPr>
          <w:rFonts w:ascii="Arial" w:hAnsi="Arial" w:cs="Arial"/>
          <w:sz w:val="22"/>
          <w:szCs w:val="22"/>
        </w:rPr>
        <w:t>This missing data also has the potential to bias results of an epidemio</w:t>
      </w:r>
      <w:r w:rsidR="00973379" w:rsidRPr="006C1B4A">
        <w:rPr>
          <w:rFonts w:ascii="Arial" w:hAnsi="Arial" w:cs="Arial"/>
          <w:sz w:val="22"/>
          <w:szCs w:val="22"/>
        </w:rPr>
        <w:t xml:space="preserve">logical study. </w:t>
      </w:r>
    </w:p>
    <w:p w14:paraId="3F1FF979" w14:textId="36A12258" w:rsidR="007C0C86" w:rsidRPr="006C1B4A" w:rsidRDefault="006D7FB8" w:rsidP="009A4F2D">
      <w:pPr>
        <w:ind w:firstLine="360"/>
        <w:rPr>
          <w:rFonts w:ascii="Arial" w:hAnsi="Arial" w:cs="Arial"/>
          <w:sz w:val="22"/>
          <w:szCs w:val="22"/>
        </w:rPr>
      </w:pPr>
      <w:r w:rsidRPr="006C1B4A">
        <w:rPr>
          <w:rFonts w:ascii="Arial" w:hAnsi="Arial" w:cs="Arial"/>
          <w:sz w:val="22"/>
          <w:szCs w:val="22"/>
        </w:rPr>
        <w:t xml:space="preserve">We designed simulations to assess the magnitude and direction of bias from these two sources when using this proposed definition of power outage exposure in a simulated </w:t>
      </w:r>
      <w:r w:rsidR="00FE30CE" w:rsidRPr="006C1B4A">
        <w:rPr>
          <w:rFonts w:ascii="Arial" w:hAnsi="Arial" w:cs="Arial"/>
          <w:sz w:val="22"/>
          <w:szCs w:val="22"/>
        </w:rPr>
        <w:t>epidemiological</w:t>
      </w:r>
      <w:r w:rsidRPr="006C1B4A">
        <w:rPr>
          <w:rFonts w:ascii="Arial" w:hAnsi="Arial" w:cs="Arial"/>
          <w:sz w:val="22"/>
          <w:szCs w:val="22"/>
        </w:rPr>
        <w:t xml:space="preserve"> study. </w:t>
      </w:r>
    </w:p>
    <w:p w14:paraId="5D4B7870" w14:textId="295F111B" w:rsidR="00DF1D44" w:rsidRPr="006C1B4A" w:rsidRDefault="00E67D8B" w:rsidP="00E67D8B">
      <w:pPr>
        <w:rPr>
          <w:rFonts w:ascii="Arial" w:hAnsi="Arial" w:cs="Arial"/>
          <w:sz w:val="22"/>
          <w:szCs w:val="22"/>
        </w:rPr>
      </w:pPr>
      <w:r w:rsidRPr="006C1B4A">
        <w:rPr>
          <w:rFonts w:ascii="Arial" w:hAnsi="Arial" w:cs="Arial"/>
          <w:sz w:val="22"/>
          <w:szCs w:val="22"/>
        </w:rPr>
        <w:tab/>
      </w:r>
      <w:r w:rsidR="00587DF5" w:rsidRPr="006C1B4A">
        <w:rPr>
          <w:rFonts w:ascii="Arial" w:hAnsi="Arial" w:cs="Arial"/>
          <w:sz w:val="22"/>
          <w:szCs w:val="22"/>
        </w:rPr>
        <w:t xml:space="preserve"> </w:t>
      </w:r>
    </w:p>
    <w:p w14:paraId="2E09CC07" w14:textId="61B83F18" w:rsidR="008C0CD6" w:rsidRPr="006C1B4A" w:rsidRDefault="008669D1">
      <w:pPr>
        <w:rPr>
          <w:rFonts w:ascii="Arial" w:hAnsi="Arial" w:cs="Arial"/>
          <w:b/>
          <w:bCs/>
          <w:sz w:val="22"/>
          <w:szCs w:val="22"/>
        </w:rPr>
      </w:pPr>
      <w:r w:rsidRPr="006C1B4A">
        <w:rPr>
          <w:rFonts w:ascii="Arial" w:hAnsi="Arial" w:cs="Arial"/>
          <w:b/>
          <w:bCs/>
          <w:sz w:val="22"/>
          <w:szCs w:val="22"/>
        </w:rPr>
        <w:t>Simulations to test bias due to misidentifying health-relevant length of power outage and missing data</w:t>
      </w:r>
    </w:p>
    <w:p w14:paraId="72BE0EFB" w14:textId="77777777" w:rsidR="008669D1" w:rsidRPr="006C1B4A" w:rsidRDefault="008669D1">
      <w:pPr>
        <w:rPr>
          <w:rFonts w:ascii="Arial" w:hAnsi="Arial" w:cs="Arial"/>
          <w:sz w:val="22"/>
          <w:szCs w:val="22"/>
        </w:rPr>
      </w:pPr>
    </w:p>
    <w:p w14:paraId="5A183958" w14:textId="5A5C6D7A" w:rsidR="00A466E1" w:rsidRPr="006C1B4A" w:rsidRDefault="00A17AFB" w:rsidP="00A466E1">
      <w:pPr>
        <w:ind w:firstLine="720"/>
        <w:rPr>
          <w:rFonts w:ascii="Arial" w:hAnsi="Arial" w:cs="Arial"/>
          <w:sz w:val="22"/>
          <w:szCs w:val="22"/>
        </w:rPr>
      </w:pPr>
      <w:r w:rsidRPr="006C1B4A">
        <w:rPr>
          <w:rFonts w:ascii="Arial" w:hAnsi="Arial" w:cs="Arial"/>
          <w:sz w:val="22"/>
          <w:szCs w:val="22"/>
        </w:rPr>
        <w:t>We designed a simulation representing an epidemiological study measuring the association between power outage exposure and hospitalization rates by county-day</w:t>
      </w:r>
      <w:r w:rsidR="009E7FCE">
        <w:rPr>
          <w:rFonts w:ascii="Arial" w:hAnsi="Arial" w:cs="Arial"/>
          <w:sz w:val="22"/>
          <w:szCs w:val="22"/>
        </w:rPr>
        <w:t xml:space="preserve"> for 1 year in 100 US counties</w:t>
      </w:r>
      <w:r w:rsidR="0035033D" w:rsidRPr="006C1B4A">
        <w:rPr>
          <w:rFonts w:ascii="Arial" w:hAnsi="Arial" w:cs="Arial"/>
          <w:sz w:val="22"/>
          <w:szCs w:val="22"/>
        </w:rPr>
        <w:t>. T</w:t>
      </w:r>
      <w:r w:rsidRPr="006C1B4A">
        <w:rPr>
          <w:rFonts w:ascii="Arial" w:hAnsi="Arial" w:cs="Arial"/>
          <w:sz w:val="22"/>
          <w:szCs w:val="22"/>
        </w:rPr>
        <w:t xml:space="preserve">his outcome </w:t>
      </w:r>
      <w:r w:rsidR="0035033D" w:rsidRPr="006C1B4A">
        <w:rPr>
          <w:rFonts w:ascii="Arial" w:hAnsi="Arial" w:cs="Arial"/>
          <w:sz w:val="22"/>
          <w:szCs w:val="22"/>
        </w:rPr>
        <w:t>of ‘</w:t>
      </w:r>
      <w:r w:rsidR="00AC6B59" w:rsidRPr="006C1B4A">
        <w:rPr>
          <w:rFonts w:ascii="Arial" w:hAnsi="Arial" w:cs="Arial"/>
          <w:sz w:val="22"/>
          <w:szCs w:val="22"/>
        </w:rPr>
        <w:t>hospitalizations</w:t>
      </w:r>
      <w:r w:rsidR="0035033D" w:rsidRPr="006C1B4A">
        <w:rPr>
          <w:rFonts w:ascii="Arial" w:hAnsi="Arial" w:cs="Arial"/>
          <w:sz w:val="22"/>
          <w:szCs w:val="22"/>
        </w:rPr>
        <w:t xml:space="preserve">’ </w:t>
      </w:r>
      <w:r w:rsidR="00022C3F">
        <w:rPr>
          <w:rFonts w:ascii="Arial" w:hAnsi="Arial" w:cs="Arial"/>
          <w:sz w:val="22"/>
          <w:szCs w:val="22"/>
        </w:rPr>
        <w:t>is intenti</w:t>
      </w:r>
      <w:r w:rsidR="00E33D23">
        <w:rPr>
          <w:rFonts w:ascii="Arial" w:hAnsi="Arial" w:cs="Arial"/>
          <w:sz w:val="22"/>
          <w:szCs w:val="22"/>
        </w:rPr>
        <w:t>on</w:t>
      </w:r>
      <w:r w:rsidR="00022C3F">
        <w:rPr>
          <w:rFonts w:ascii="Arial" w:hAnsi="Arial" w:cs="Arial"/>
          <w:sz w:val="22"/>
          <w:szCs w:val="22"/>
        </w:rPr>
        <w:t xml:space="preserve">ally vague, and </w:t>
      </w:r>
      <w:r w:rsidR="00BB1627">
        <w:rPr>
          <w:rFonts w:ascii="Arial" w:hAnsi="Arial" w:cs="Arial"/>
          <w:sz w:val="22"/>
          <w:szCs w:val="22"/>
        </w:rPr>
        <w:t>could be</w:t>
      </w:r>
      <w:r w:rsidR="0010211B">
        <w:rPr>
          <w:rFonts w:ascii="Arial" w:hAnsi="Arial" w:cs="Arial"/>
          <w:sz w:val="22"/>
          <w:szCs w:val="22"/>
        </w:rPr>
        <w:t xml:space="preserve"> </w:t>
      </w:r>
      <w:r w:rsidR="00AC6B59" w:rsidRPr="006C1B4A">
        <w:rPr>
          <w:rFonts w:ascii="Arial" w:hAnsi="Arial" w:cs="Arial"/>
          <w:sz w:val="22"/>
          <w:szCs w:val="22"/>
        </w:rPr>
        <w:t xml:space="preserve">any </w:t>
      </w:r>
      <w:r w:rsidR="00574B67">
        <w:rPr>
          <w:rFonts w:ascii="Arial" w:hAnsi="Arial" w:cs="Arial"/>
          <w:sz w:val="22"/>
          <w:szCs w:val="22"/>
        </w:rPr>
        <w:t xml:space="preserve">health </w:t>
      </w:r>
      <w:r w:rsidR="00AC6B59" w:rsidRPr="006C1B4A">
        <w:rPr>
          <w:rFonts w:ascii="Arial" w:hAnsi="Arial" w:cs="Arial"/>
          <w:sz w:val="22"/>
          <w:szCs w:val="22"/>
        </w:rPr>
        <w:t>outcome hypothesized to be caused by power outages</w:t>
      </w:r>
      <w:r w:rsidR="007111A4">
        <w:rPr>
          <w:rFonts w:ascii="Arial" w:hAnsi="Arial" w:cs="Arial"/>
          <w:sz w:val="22"/>
          <w:szCs w:val="22"/>
        </w:rPr>
        <w:t>.</w:t>
      </w:r>
      <w:r w:rsidR="00FB4D8E">
        <w:rPr>
          <w:rFonts w:ascii="Arial" w:hAnsi="Arial" w:cs="Arial"/>
          <w:sz w:val="22"/>
          <w:szCs w:val="22"/>
        </w:rPr>
        <w:t xml:space="preserve"> </w:t>
      </w:r>
      <w:r w:rsidR="00CC402E">
        <w:rPr>
          <w:rFonts w:ascii="Arial" w:hAnsi="Arial" w:cs="Arial"/>
          <w:sz w:val="22"/>
          <w:szCs w:val="22"/>
        </w:rPr>
        <w:t xml:space="preserve">We simulated </w:t>
      </w:r>
      <w:r w:rsidRPr="006C1B4A">
        <w:rPr>
          <w:rFonts w:ascii="Arial" w:hAnsi="Arial" w:cs="Arial"/>
          <w:sz w:val="22"/>
          <w:szCs w:val="22"/>
        </w:rPr>
        <w:t xml:space="preserve">daily binary power outage exposure </w:t>
      </w:r>
      <w:r w:rsidR="004900EE">
        <w:rPr>
          <w:rFonts w:ascii="Arial" w:hAnsi="Arial" w:cs="Arial"/>
          <w:sz w:val="22"/>
          <w:szCs w:val="22"/>
        </w:rPr>
        <w:t>in the</w:t>
      </w:r>
      <w:r w:rsidRPr="006C1B4A">
        <w:rPr>
          <w:rFonts w:ascii="Arial" w:hAnsi="Arial" w:cs="Arial"/>
          <w:sz w:val="22"/>
          <w:szCs w:val="22"/>
        </w:rPr>
        <w:t xml:space="preserve"> 100 US counties for 1 year</w:t>
      </w:r>
      <w:r w:rsidR="006725BD">
        <w:rPr>
          <w:rFonts w:ascii="Arial" w:hAnsi="Arial" w:cs="Arial"/>
          <w:sz w:val="22"/>
          <w:szCs w:val="22"/>
        </w:rPr>
        <w:t>, and d</w:t>
      </w:r>
      <w:r w:rsidRPr="006C1B4A">
        <w:rPr>
          <w:rFonts w:ascii="Arial" w:hAnsi="Arial" w:cs="Arial"/>
          <w:sz w:val="22"/>
          <w:szCs w:val="22"/>
        </w:rPr>
        <w:t>aily county-level hospitalization over 1 year</w:t>
      </w:r>
      <w:r w:rsidR="00D53683">
        <w:rPr>
          <w:rFonts w:ascii="Arial" w:hAnsi="Arial" w:cs="Arial"/>
          <w:sz w:val="22"/>
          <w:szCs w:val="22"/>
        </w:rPr>
        <w:t>, and then generated effect estimate</w:t>
      </w:r>
      <w:r w:rsidR="009F4FBF">
        <w:rPr>
          <w:rFonts w:ascii="Arial" w:hAnsi="Arial" w:cs="Arial"/>
          <w:sz w:val="22"/>
          <w:szCs w:val="22"/>
        </w:rPr>
        <w:t>s</w:t>
      </w:r>
      <w:r w:rsidR="007D243D">
        <w:rPr>
          <w:rFonts w:ascii="Arial" w:hAnsi="Arial" w:cs="Arial"/>
          <w:sz w:val="22"/>
          <w:szCs w:val="22"/>
        </w:rPr>
        <w:t xml:space="preserve"> of power outage on </w:t>
      </w:r>
      <w:r w:rsidR="00234470">
        <w:rPr>
          <w:rFonts w:ascii="Arial" w:hAnsi="Arial" w:cs="Arial"/>
          <w:sz w:val="22"/>
          <w:szCs w:val="22"/>
        </w:rPr>
        <w:t>hospitalization</w:t>
      </w:r>
      <w:r w:rsidR="007D243D">
        <w:rPr>
          <w:rFonts w:ascii="Arial" w:hAnsi="Arial" w:cs="Arial"/>
          <w:sz w:val="22"/>
          <w:szCs w:val="22"/>
        </w:rPr>
        <w:t xml:space="preserve"> rates</w:t>
      </w:r>
      <w:r w:rsidR="00D53683">
        <w:rPr>
          <w:rFonts w:ascii="Arial" w:hAnsi="Arial" w:cs="Arial"/>
          <w:sz w:val="22"/>
          <w:szCs w:val="22"/>
        </w:rPr>
        <w:t xml:space="preserve"> from this simulated data. </w:t>
      </w:r>
      <w:r w:rsidR="00A466E1" w:rsidRPr="006C1B4A">
        <w:rPr>
          <w:rFonts w:ascii="Arial" w:hAnsi="Arial" w:cs="Arial"/>
          <w:sz w:val="22"/>
          <w:szCs w:val="22"/>
        </w:rPr>
        <w:t>We used this setup to test how much incorrect assumptions about the length of clinically relevant power outage, and missing data, would bias the results of an epidemiological study</w:t>
      </w:r>
      <w:r w:rsidR="001A25D9">
        <w:rPr>
          <w:rFonts w:ascii="Arial" w:hAnsi="Arial" w:cs="Arial"/>
          <w:sz w:val="22"/>
          <w:szCs w:val="22"/>
        </w:rPr>
        <w:t xml:space="preserve"> </w:t>
      </w:r>
      <w:r w:rsidR="00A466E1" w:rsidRPr="006C1B4A">
        <w:rPr>
          <w:rFonts w:ascii="Arial" w:hAnsi="Arial" w:cs="Arial"/>
          <w:sz w:val="22"/>
          <w:szCs w:val="22"/>
        </w:rPr>
        <w:t>of power outage and a health outcome</w:t>
      </w:r>
      <w:r w:rsidR="00414DF4">
        <w:rPr>
          <w:rFonts w:ascii="Arial" w:hAnsi="Arial" w:cs="Arial"/>
          <w:sz w:val="22"/>
          <w:szCs w:val="22"/>
        </w:rPr>
        <w:t xml:space="preserve">, like the one we simulated. </w:t>
      </w:r>
    </w:p>
    <w:p w14:paraId="363DBF45" w14:textId="77777777" w:rsidR="007659A7" w:rsidRDefault="00E7321D" w:rsidP="00AE70C9">
      <w:pPr>
        <w:ind w:firstLine="720"/>
        <w:rPr>
          <w:rFonts w:ascii="Arial" w:hAnsi="Arial" w:cs="Arial"/>
          <w:sz w:val="22"/>
          <w:szCs w:val="22"/>
        </w:rPr>
      </w:pPr>
      <w:r w:rsidRPr="006C1B4A">
        <w:rPr>
          <w:rFonts w:ascii="Arial" w:hAnsi="Arial" w:cs="Arial"/>
          <w:sz w:val="22"/>
          <w:szCs w:val="22"/>
        </w:rPr>
        <w:t xml:space="preserve">To </w:t>
      </w:r>
      <w:r w:rsidR="001E5D00">
        <w:rPr>
          <w:rFonts w:ascii="Arial" w:hAnsi="Arial" w:cs="Arial"/>
          <w:sz w:val="22"/>
          <w:szCs w:val="22"/>
        </w:rPr>
        <w:t>set up</w:t>
      </w:r>
      <w:r w:rsidR="001E3C5E" w:rsidRPr="006C1B4A">
        <w:rPr>
          <w:rFonts w:ascii="Arial" w:hAnsi="Arial" w:cs="Arial"/>
          <w:sz w:val="22"/>
          <w:szCs w:val="22"/>
        </w:rPr>
        <w:t xml:space="preserve"> th</w:t>
      </w:r>
      <w:r w:rsidR="00ED1CA4" w:rsidRPr="006C1B4A">
        <w:rPr>
          <w:rFonts w:ascii="Arial" w:hAnsi="Arial" w:cs="Arial"/>
          <w:sz w:val="22"/>
          <w:szCs w:val="22"/>
        </w:rPr>
        <w:t>ese simulations</w:t>
      </w:r>
      <w:r w:rsidR="002B00B5" w:rsidRPr="006C1B4A">
        <w:rPr>
          <w:rFonts w:ascii="Arial" w:hAnsi="Arial" w:cs="Arial"/>
          <w:sz w:val="22"/>
          <w:szCs w:val="22"/>
        </w:rPr>
        <w:t>,</w:t>
      </w:r>
      <w:r w:rsidR="00EB6337" w:rsidRPr="006C1B4A">
        <w:rPr>
          <w:rFonts w:ascii="Arial" w:hAnsi="Arial" w:cs="Arial"/>
          <w:sz w:val="22"/>
          <w:szCs w:val="22"/>
        </w:rPr>
        <w:t xml:space="preserve"> we generated 1 year of county-hour power outage exposure data for 100 </w:t>
      </w:r>
      <w:r w:rsidR="00A2769D">
        <w:rPr>
          <w:rFonts w:ascii="Arial" w:hAnsi="Arial" w:cs="Arial"/>
          <w:sz w:val="22"/>
          <w:szCs w:val="22"/>
        </w:rPr>
        <w:t>simulated</w:t>
      </w:r>
      <w:r w:rsidR="008C1751">
        <w:rPr>
          <w:rFonts w:ascii="Arial" w:hAnsi="Arial" w:cs="Arial"/>
          <w:sz w:val="22"/>
          <w:szCs w:val="22"/>
        </w:rPr>
        <w:t xml:space="preserve"> </w:t>
      </w:r>
      <w:r w:rsidR="00EB6337" w:rsidRPr="006C1B4A">
        <w:rPr>
          <w:rFonts w:ascii="Arial" w:hAnsi="Arial" w:cs="Arial"/>
          <w:sz w:val="22"/>
          <w:szCs w:val="22"/>
        </w:rPr>
        <w:t xml:space="preserve">counties, by drawing counts of customers </w:t>
      </w:r>
      <w:r w:rsidR="00513C69">
        <w:rPr>
          <w:rFonts w:ascii="Arial" w:hAnsi="Arial" w:cs="Arial"/>
          <w:sz w:val="22"/>
          <w:szCs w:val="22"/>
        </w:rPr>
        <w:t xml:space="preserve">served </w:t>
      </w:r>
      <w:r w:rsidR="004D4C42">
        <w:rPr>
          <w:rFonts w:ascii="Arial" w:hAnsi="Arial" w:cs="Arial"/>
          <w:sz w:val="22"/>
          <w:szCs w:val="22"/>
        </w:rPr>
        <w:t xml:space="preserve">in each county </w:t>
      </w:r>
      <w:r w:rsidR="00513C69">
        <w:rPr>
          <w:rFonts w:ascii="Arial" w:hAnsi="Arial" w:cs="Arial"/>
          <w:sz w:val="22"/>
          <w:szCs w:val="22"/>
        </w:rPr>
        <w:t xml:space="preserve">and </w:t>
      </w:r>
      <w:r w:rsidR="00FF4EDA">
        <w:rPr>
          <w:rFonts w:ascii="Arial" w:hAnsi="Arial" w:cs="Arial"/>
          <w:sz w:val="22"/>
          <w:szCs w:val="22"/>
        </w:rPr>
        <w:t xml:space="preserve">hourly </w:t>
      </w:r>
      <w:r w:rsidR="00513C69">
        <w:rPr>
          <w:rFonts w:ascii="Arial" w:hAnsi="Arial" w:cs="Arial"/>
          <w:sz w:val="22"/>
          <w:szCs w:val="22"/>
        </w:rPr>
        <w:t xml:space="preserve">customers </w:t>
      </w:r>
      <w:r w:rsidR="00EB6337" w:rsidRPr="006C1B4A">
        <w:rPr>
          <w:rFonts w:ascii="Arial" w:hAnsi="Arial" w:cs="Arial"/>
          <w:sz w:val="22"/>
          <w:szCs w:val="22"/>
        </w:rPr>
        <w:t>without power from the empirical distributions of customers</w:t>
      </w:r>
      <w:r w:rsidR="008E0A55">
        <w:rPr>
          <w:rFonts w:ascii="Arial" w:hAnsi="Arial" w:cs="Arial"/>
          <w:sz w:val="22"/>
          <w:szCs w:val="22"/>
        </w:rPr>
        <w:t xml:space="preserve"> served and</w:t>
      </w:r>
      <w:r w:rsidR="00EB6337" w:rsidRPr="006C1B4A">
        <w:rPr>
          <w:rFonts w:ascii="Arial" w:hAnsi="Arial" w:cs="Arial"/>
          <w:sz w:val="22"/>
          <w:szCs w:val="22"/>
        </w:rPr>
        <w:t xml:space="preserve"> without power in the </w:t>
      </w:r>
      <w:r w:rsidR="00BE3544">
        <w:rPr>
          <w:rFonts w:ascii="Arial" w:hAnsi="Arial" w:cs="Arial"/>
          <w:sz w:val="22"/>
          <w:szCs w:val="22"/>
        </w:rPr>
        <w:t>P</w:t>
      </w:r>
      <w:r w:rsidR="00EB6337" w:rsidRPr="006C1B4A">
        <w:rPr>
          <w:rFonts w:ascii="Arial" w:hAnsi="Arial" w:cs="Arial"/>
          <w:sz w:val="22"/>
          <w:szCs w:val="22"/>
        </w:rPr>
        <w:t>ower</w:t>
      </w:r>
      <w:r w:rsidR="00BE3544">
        <w:rPr>
          <w:rFonts w:ascii="Arial" w:hAnsi="Arial" w:cs="Arial"/>
          <w:sz w:val="22"/>
          <w:szCs w:val="22"/>
        </w:rPr>
        <w:t>O</w:t>
      </w:r>
      <w:r w:rsidR="00EB6337" w:rsidRPr="006C1B4A">
        <w:rPr>
          <w:rFonts w:ascii="Arial" w:hAnsi="Arial" w:cs="Arial"/>
          <w:sz w:val="22"/>
          <w:szCs w:val="22"/>
        </w:rPr>
        <w:t xml:space="preserve">utages.us dataset. </w:t>
      </w:r>
      <w:r w:rsidR="00423148" w:rsidRPr="006C1B4A">
        <w:rPr>
          <w:rFonts w:ascii="Arial" w:hAnsi="Arial" w:cs="Arial"/>
          <w:sz w:val="22"/>
          <w:szCs w:val="22"/>
        </w:rPr>
        <w:t xml:space="preserve">We </w:t>
      </w:r>
      <w:r w:rsidR="00A2769D">
        <w:rPr>
          <w:rFonts w:ascii="Arial" w:hAnsi="Arial" w:cs="Arial"/>
          <w:sz w:val="22"/>
          <w:szCs w:val="22"/>
        </w:rPr>
        <w:t>chose a</w:t>
      </w:r>
      <w:r w:rsidR="00423148" w:rsidRPr="006C1B4A">
        <w:rPr>
          <w:rFonts w:ascii="Arial" w:hAnsi="Arial" w:cs="Arial"/>
          <w:sz w:val="22"/>
          <w:szCs w:val="22"/>
        </w:rPr>
        <w:t xml:space="preserve"> health-relevant duration of power outage</w:t>
      </w:r>
      <w:r w:rsidR="00B27B32">
        <w:rPr>
          <w:rFonts w:ascii="Arial" w:hAnsi="Arial" w:cs="Arial"/>
          <w:sz w:val="22"/>
          <w:szCs w:val="22"/>
        </w:rPr>
        <w:t>,</w:t>
      </w:r>
      <w:r w:rsidR="00863AFA">
        <w:rPr>
          <w:rFonts w:ascii="Arial" w:hAnsi="Arial" w:cs="Arial"/>
          <w:sz w:val="22"/>
          <w:szCs w:val="22"/>
        </w:rPr>
        <w:t xml:space="preserve"> </w:t>
      </w:r>
      <w:r w:rsidR="00423148" w:rsidRPr="006C1B4A">
        <w:rPr>
          <w:rFonts w:ascii="Arial" w:hAnsi="Arial" w:cs="Arial"/>
          <w:sz w:val="22"/>
          <w:szCs w:val="22"/>
        </w:rPr>
        <w:t>8+ hours</w:t>
      </w:r>
      <w:r w:rsidR="007E6818">
        <w:rPr>
          <w:rFonts w:ascii="Arial" w:hAnsi="Arial" w:cs="Arial"/>
          <w:sz w:val="22"/>
          <w:szCs w:val="22"/>
        </w:rPr>
        <w:t>. This was arbitrary – in a real study, th</w:t>
      </w:r>
      <w:r w:rsidR="00A933B1">
        <w:rPr>
          <w:rFonts w:ascii="Arial" w:hAnsi="Arial" w:cs="Arial"/>
          <w:sz w:val="22"/>
          <w:szCs w:val="22"/>
        </w:rPr>
        <w:t>e health-</w:t>
      </w:r>
      <w:r w:rsidR="004D4C42">
        <w:rPr>
          <w:rFonts w:ascii="Arial" w:hAnsi="Arial" w:cs="Arial"/>
          <w:sz w:val="22"/>
          <w:szCs w:val="22"/>
        </w:rPr>
        <w:t>relevant</w:t>
      </w:r>
      <w:r w:rsidR="00A933B1">
        <w:rPr>
          <w:rFonts w:ascii="Arial" w:hAnsi="Arial" w:cs="Arial"/>
          <w:sz w:val="22"/>
          <w:szCs w:val="22"/>
        </w:rPr>
        <w:t xml:space="preserve"> duration </w:t>
      </w:r>
      <w:r w:rsidR="007E6818">
        <w:rPr>
          <w:rFonts w:ascii="Arial" w:hAnsi="Arial" w:cs="Arial"/>
          <w:sz w:val="22"/>
          <w:szCs w:val="22"/>
        </w:rPr>
        <w:t>would depend on the actual outcome being studied</w:t>
      </w:r>
      <w:r w:rsidR="00D420D9">
        <w:rPr>
          <w:rFonts w:ascii="Arial" w:hAnsi="Arial" w:cs="Arial"/>
          <w:sz w:val="22"/>
          <w:szCs w:val="22"/>
        </w:rPr>
        <w:t>, and how power outages were thought to cause that outcome.</w:t>
      </w:r>
      <w:r w:rsidR="007E6818">
        <w:rPr>
          <w:rFonts w:ascii="Arial" w:hAnsi="Arial" w:cs="Arial"/>
          <w:sz w:val="22"/>
          <w:szCs w:val="22"/>
        </w:rPr>
        <w:t xml:space="preserve"> </w:t>
      </w:r>
      <w:r w:rsidR="00B367B0" w:rsidRPr="006C1B4A">
        <w:rPr>
          <w:rFonts w:ascii="Arial" w:hAnsi="Arial" w:cs="Arial"/>
          <w:sz w:val="22"/>
          <w:szCs w:val="22"/>
        </w:rPr>
        <w:t>We</w:t>
      </w:r>
      <w:r w:rsidR="00423148" w:rsidRPr="006C1B4A">
        <w:rPr>
          <w:rFonts w:ascii="Arial" w:hAnsi="Arial" w:cs="Arial"/>
          <w:sz w:val="22"/>
          <w:szCs w:val="22"/>
        </w:rPr>
        <w:t xml:space="preserve"> applied our</w:t>
      </w:r>
      <w:r w:rsidR="006352B4">
        <w:rPr>
          <w:rFonts w:ascii="Arial" w:hAnsi="Arial" w:cs="Arial"/>
          <w:sz w:val="22"/>
          <w:szCs w:val="22"/>
        </w:rPr>
        <w:t xml:space="preserve"> above</w:t>
      </w:r>
      <w:r w:rsidR="00423148" w:rsidRPr="006C1B4A">
        <w:rPr>
          <w:rFonts w:ascii="Arial" w:hAnsi="Arial" w:cs="Arial"/>
          <w:sz w:val="22"/>
          <w:szCs w:val="22"/>
        </w:rPr>
        <w:t xml:space="preserve"> definition of power outage exposure to </w:t>
      </w:r>
      <w:r w:rsidR="00CE773E">
        <w:rPr>
          <w:rFonts w:ascii="Arial" w:hAnsi="Arial" w:cs="Arial"/>
          <w:sz w:val="22"/>
          <w:szCs w:val="22"/>
        </w:rPr>
        <w:t>the</w:t>
      </w:r>
      <w:r w:rsidR="00423148" w:rsidRPr="006C1B4A">
        <w:rPr>
          <w:rFonts w:ascii="Arial" w:hAnsi="Arial" w:cs="Arial"/>
          <w:sz w:val="22"/>
          <w:szCs w:val="22"/>
        </w:rPr>
        <w:t xml:space="preserve"> 1 year of </w:t>
      </w:r>
      <w:r w:rsidR="00664CB1" w:rsidRPr="006C1B4A">
        <w:rPr>
          <w:rFonts w:ascii="Arial" w:hAnsi="Arial" w:cs="Arial"/>
          <w:sz w:val="22"/>
          <w:szCs w:val="22"/>
        </w:rPr>
        <w:t xml:space="preserve">simulated </w:t>
      </w:r>
      <w:r w:rsidR="00236877">
        <w:rPr>
          <w:rFonts w:ascii="Arial" w:hAnsi="Arial" w:cs="Arial"/>
          <w:sz w:val="22"/>
          <w:szCs w:val="22"/>
        </w:rPr>
        <w:t xml:space="preserve">counts of customers without power </w:t>
      </w:r>
      <w:r w:rsidR="00C22CAC">
        <w:rPr>
          <w:rFonts w:ascii="Arial" w:hAnsi="Arial" w:cs="Arial"/>
          <w:sz w:val="22"/>
          <w:szCs w:val="22"/>
        </w:rPr>
        <w:t>in</w:t>
      </w:r>
      <w:r w:rsidR="00236877">
        <w:rPr>
          <w:rFonts w:ascii="Arial" w:hAnsi="Arial" w:cs="Arial"/>
          <w:sz w:val="22"/>
          <w:szCs w:val="22"/>
        </w:rPr>
        <w:t xml:space="preserve"> each of the </w:t>
      </w:r>
      <w:r w:rsidR="00423148" w:rsidRPr="006C1B4A">
        <w:rPr>
          <w:rFonts w:ascii="Arial" w:hAnsi="Arial" w:cs="Arial"/>
          <w:sz w:val="22"/>
          <w:szCs w:val="22"/>
        </w:rPr>
        <w:t>100</w:t>
      </w:r>
      <w:r w:rsidR="008A4EEF">
        <w:rPr>
          <w:rFonts w:ascii="Arial" w:hAnsi="Arial" w:cs="Arial"/>
          <w:sz w:val="22"/>
          <w:szCs w:val="22"/>
        </w:rPr>
        <w:t xml:space="preserve"> simulated</w:t>
      </w:r>
      <w:r w:rsidR="00423148" w:rsidRPr="006C1B4A">
        <w:rPr>
          <w:rFonts w:ascii="Arial" w:hAnsi="Arial" w:cs="Arial"/>
          <w:sz w:val="22"/>
          <w:szCs w:val="22"/>
        </w:rPr>
        <w:t xml:space="preserve"> counties</w:t>
      </w:r>
      <w:r w:rsidR="005E08EC">
        <w:rPr>
          <w:rFonts w:ascii="Arial" w:hAnsi="Arial" w:cs="Arial"/>
          <w:sz w:val="22"/>
          <w:szCs w:val="22"/>
        </w:rPr>
        <w:t xml:space="preserve"> in the study. Using this definition, we</w:t>
      </w:r>
      <w:r w:rsidR="00423148" w:rsidRPr="006C1B4A">
        <w:rPr>
          <w:rFonts w:ascii="Arial" w:hAnsi="Arial" w:cs="Arial"/>
          <w:sz w:val="22"/>
          <w:szCs w:val="22"/>
        </w:rPr>
        <w:t xml:space="preserve"> identif</w:t>
      </w:r>
      <w:r w:rsidR="005E08EC">
        <w:rPr>
          <w:rFonts w:ascii="Arial" w:hAnsi="Arial" w:cs="Arial"/>
          <w:sz w:val="22"/>
          <w:szCs w:val="22"/>
        </w:rPr>
        <w:t>ied</w:t>
      </w:r>
      <w:r w:rsidR="00423148" w:rsidRPr="006C1B4A">
        <w:rPr>
          <w:rFonts w:ascii="Arial" w:hAnsi="Arial" w:cs="Arial"/>
          <w:sz w:val="22"/>
          <w:szCs w:val="22"/>
        </w:rPr>
        <w:t xml:space="preserve"> </w:t>
      </w:r>
      <w:r w:rsidR="008A5210" w:rsidRPr="006C1B4A">
        <w:rPr>
          <w:rFonts w:ascii="Arial" w:hAnsi="Arial" w:cs="Arial"/>
          <w:sz w:val="22"/>
          <w:szCs w:val="22"/>
        </w:rPr>
        <w:t xml:space="preserve">county-days exposed to 8+ hour power outage. </w:t>
      </w:r>
    </w:p>
    <w:p w14:paraId="3744DBC6" w14:textId="76CB8201" w:rsidR="00AE70C9" w:rsidRDefault="008A5210" w:rsidP="00AE70C9">
      <w:pPr>
        <w:ind w:firstLine="720"/>
        <w:rPr>
          <w:rFonts w:ascii="Arial" w:hAnsi="Arial" w:cs="Arial"/>
          <w:sz w:val="22"/>
          <w:szCs w:val="22"/>
        </w:rPr>
      </w:pPr>
      <w:r w:rsidRPr="006C1B4A">
        <w:rPr>
          <w:rFonts w:ascii="Arial" w:hAnsi="Arial" w:cs="Arial"/>
          <w:sz w:val="22"/>
          <w:szCs w:val="22"/>
        </w:rPr>
        <w:t xml:space="preserve">We then generated outcome data based on this exposure data. </w:t>
      </w:r>
      <w:r w:rsidR="00AE70C9" w:rsidRPr="006C1B4A">
        <w:rPr>
          <w:rFonts w:ascii="Arial" w:hAnsi="Arial" w:cs="Arial"/>
          <w:sz w:val="22"/>
          <w:szCs w:val="22"/>
        </w:rPr>
        <w:t xml:space="preserve">For each of the 100 simulated counties, we drew hospitalization counts for each county-day based on the total number of customers </w:t>
      </w:r>
      <w:r w:rsidR="00D01452">
        <w:rPr>
          <w:rFonts w:ascii="Arial" w:hAnsi="Arial" w:cs="Arial"/>
          <w:sz w:val="22"/>
          <w:szCs w:val="22"/>
        </w:rPr>
        <w:t>served</w:t>
      </w:r>
      <w:r w:rsidR="00AE70C9" w:rsidRPr="006C1B4A">
        <w:rPr>
          <w:rFonts w:ascii="Arial" w:hAnsi="Arial" w:cs="Arial"/>
          <w:sz w:val="22"/>
          <w:szCs w:val="22"/>
        </w:rPr>
        <w:t xml:space="preserve"> in a county from a Poisson distribution with a base rate of 0.1%. County-days that were exposed to 8+ hour outage received a 1% rate increase (for a total hospitalization rate of 0.101%). This produced one-year time series of daily hospitalization rates for each of the 100 counties.</w:t>
      </w:r>
    </w:p>
    <w:p w14:paraId="62C1C041" w14:textId="2EC9BD27" w:rsidR="00B7629A" w:rsidRPr="006C1B4A" w:rsidRDefault="00B7629A" w:rsidP="00AE70C9">
      <w:pPr>
        <w:ind w:firstLine="720"/>
        <w:rPr>
          <w:rFonts w:ascii="Arial" w:hAnsi="Arial" w:cs="Arial"/>
          <w:sz w:val="22"/>
          <w:szCs w:val="22"/>
        </w:rPr>
      </w:pPr>
      <w:r>
        <w:rPr>
          <w:rFonts w:ascii="Arial" w:hAnsi="Arial" w:cs="Arial"/>
          <w:sz w:val="22"/>
          <w:szCs w:val="22"/>
        </w:rPr>
        <w:t xml:space="preserve">To </w:t>
      </w:r>
      <w:r w:rsidR="008F2A3A">
        <w:rPr>
          <w:rFonts w:ascii="Arial" w:hAnsi="Arial" w:cs="Arial"/>
          <w:sz w:val="22"/>
          <w:szCs w:val="22"/>
        </w:rPr>
        <w:t>model a base case/</w:t>
      </w:r>
      <w:r>
        <w:rPr>
          <w:rFonts w:ascii="Arial" w:hAnsi="Arial" w:cs="Arial"/>
          <w:sz w:val="22"/>
          <w:szCs w:val="22"/>
        </w:rPr>
        <w:t xml:space="preserve">unbiased </w:t>
      </w:r>
      <w:r w:rsidR="008F2A3A">
        <w:rPr>
          <w:rFonts w:ascii="Arial" w:hAnsi="Arial" w:cs="Arial"/>
          <w:sz w:val="22"/>
          <w:szCs w:val="22"/>
        </w:rPr>
        <w:t>scenario</w:t>
      </w:r>
      <w:r w:rsidR="00725E87">
        <w:rPr>
          <w:rFonts w:ascii="Arial" w:hAnsi="Arial" w:cs="Arial"/>
          <w:sz w:val="22"/>
          <w:szCs w:val="22"/>
        </w:rPr>
        <w:t xml:space="preserve"> and estimate</w:t>
      </w:r>
      <w:r w:rsidR="00B12412">
        <w:rPr>
          <w:rFonts w:ascii="Arial" w:hAnsi="Arial" w:cs="Arial"/>
          <w:sz w:val="22"/>
          <w:szCs w:val="22"/>
        </w:rPr>
        <w:t xml:space="preserve"> the</w:t>
      </w:r>
      <w:r w:rsidR="003D6B1B">
        <w:rPr>
          <w:rFonts w:ascii="Arial" w:hAnsi="Arial" w:cs="Arial"/>
          <w:sz w:val="22"/>
          <w:szCs w:val="22"/>
        </w:rPr>
        <w:t xml:space="preserve"> t</w:t>
      </w:r>
      <w:r w:rsidR="00BF28E7">
        <w:rPr>
          <w:rFonts w:ascii="Arial" w:hAnsi="Arial" w:cs="Arial"/>
          <w:sz w:val="22"/>
          <w:szCs w:val="22"/>
        </w:rPr>
        <w:t>rue</w:t>
      </w:r>
      <w:r w:rsidR="00B73744">
        <w:rPr>
          <w:rFonts w:ascii="Arial" w:hAnsi="Arial" w:cs="Arial"/>
          <w:sz w:val="22"/>
          <w:szCs w:val="22"/>
        </w:rPr>
        <w:t xml:space="preserve"> simulated</w:t>
      </w:r>
      <w:r w:rsidR="00B12412">
        <w:rPr>
          <w:rFonts w:ascii="Arial" w:hAnsi="Arial" w:cs="Arial"/>
          <w:sz w:val="22"/>
          <w:szCs w:val="22"/>
        </w:rPr>
        <w:t xml:space="preserve"> effect of county-level 8+ power outage</w:t>
      </w:r>
      <w:r w:rsidR="00075133">
        <w:rPr>
          <w:rFonts w:ascii="Arial" w:hAnsi="Arial" w:cs="Arial"/>
          <w:sz w:val="22"/>
          <w:szCs w:val="22"/>
        </w:rPr>
        <w:t xml:space="preserve"> exposure </w:t>
      </w:r>
      <w:r w:rsidR="00B12412">
        <w:rPr>
          <w:rFonts w:ascii="Arial" w:hAnsi="Arial" w:cs="Arial"/>
          <w:sz w:val="22"/>
          <w:szCs w:val="22"/>
        </w:rPr>
        <w:t xml:space="preserve">on </w:t>
      </w:r>
      <w:r w:rsidR="00075133">
        <w:rPr>
          <w:rFonts w:ascii="Arial" w:hAnsi="Arial" w:cs="Arial"/>
          <w:sz w:val="22"/>
          <w:szCs w:val="22"/>
        </w:rPr>
        <w:t>county-level hospitalization counts</w:t>
      </w:r>
      <w:r>
        <w:rPr>
          <w:rFonts w:ascii="Arial" w:hAnsi="Arial" w:cs="Arial"/>
          <w:sz w:val="22"/>
          <w:szCs w:val="22"/>
        </w:rPr>
        <w:t xml:space="preserve">, we implemented a case-crossover design using a conditional Poisson model. </w:t>
      </w:r>
      <w:r w:rsidR="00B6041D">
        <w:rPr>
          <w:rFonts w:ascii="Arial" w:hAnsi="Arial" w:cs="Arial"/>
          <w:sz w:val="22"/>
          <w:szCs w:val="22"/>
        </w:rPr>
        <w:t>Within each county, w</w:t>
      </w:r>
      <w:r w:rsidR="00B3235F">
        <w:rPr>
          <w:rFonts w:ascii="Arial" w:hAnsi="Arial" w:cs="Arial"/>
          <w:sz w:val="22"/>
          <w:szCs w:val="22"/>
        </w:rPr>
        <w:t>e chose control days for each day with non-zero hospitalization count,</w:t>
      </w:r>
      <w:r w:rsidR="009A1B93">
        <w:rPr>
          <w:rFonts w:ascii="Arial" w:hAnsi="Arial" w:cs="Arial"/>
          <w:sz w:val="22"/>
          <w:szCs w:val="22"/>
        </w:rPr>
        <w:t xml:space="preserve"> and </w:t>
      </w:r>
      <w:r w:rsidR="00F57D85">
        <w:rPr>
          <w:rFonts w:ascii="Arial" w:hAnsi="Arial" w:cs="Arial"/>
          <w:sz w:val="22"/>
          <w:szCs w:val="22"/>
        </w:rPr>
        <w:t xml:space="preserve">included case and control days from all 100 </w:t>
      </w:r>
      <w:r w:rsidR="009A1B93">
        <w:rPr>
          <w:rFonts w:ascii="Arial" w:hAnsi="Arial" w:cs="Arial"/>
          <w:sz w:val="22"/>
          <w:szCs w:val="22"/>
        </w:rPr>
        <w:t xml:space="preserve">in a Poisson model </w:t>
      </w:r>
      <w:r w:rsidR="00022B37">
        <w:rPr>
          <w:rFonts w:ascii="Arial" w:hAnsi="Arial" w:cs="Arial"/>
          <w:sz w:val="22"/>
          <w:szCs w:val="22"/>
        </w:rPr>
        <w:t>relating power outage exposure to hospitalization rates, with a fixed effect for county.</w:t>
      </w:r>
      <w:r w:rsidR="009A1B93">
        <w:rPr>
          <w:rFonts w:ascii="Arial" w:hAnsi="Arial" w:cs="Arial"/>
          <w:sz w:val="22"/>
          <w:szCs w:val="22"/>
        </w:rPr>
        <w:t xml:space="preserve"> </w:t>
      </w:r>
      <w:r w:rsidR="00512E40">
        <w:rPr>
          <w:rFonts w:ascii="Arial" w:hAnsi="Arial" w:cs="Arial"/>
          <w:sz w:val="22"/>
          <w:szCs w:val="22"/>
        </w:rPr>
        <w:t xml:space="preserve">We repeated this simulation, including exposure </w:t>
      </w:r>
      <w:r w:rsidR="00EE25AF">
        <w:rPr>
          <w:rFonts w:ascii="Arial" w:hAnsi="Arial" w:cs="Arial"/>
          <w:sz w:val="22"/>
          <w:szCs w:val="22"/>
        </w:rPr>
        <w:t>data creation</w:t>
      </w:r>
      <w:r w:rsidR="00512E40">
        <w:rPr>
          <w:rFonts w:ascii="Arial" w:hAnsi="Arial" w:cs="Arial"/>
          <w:sz w:val="22"/>
          <w:szCs w:val="22"/>
        </w:rPr>
        <w:t xml:space="preserve">, outcome </w:t>
      </w:r>
      <w:r w:rsidR="00EE25AF">
        <w:rPr>
          <w:rFonts w:ascii="Arial" w:hAnsi="Arial" w:cs="Arial"/>
          <w:sz w:val="22"/>
          <w:szCs w:val="22"/>
        </w:rPr>
        <w:t>data creation</w:t>
      </w:r>
      <w:r w:rsidR="00512E40">
        <w:rPr>
          <w:rFonts w:ascii="Arial" w:hAnsi="Arial" w:cs="Arial"/>
          <w:sz w:val="22"/>
          <w:szCs w:val="22"/>
        </w:rPr>
        <w:t xml:space="preserve">, and modelling, 100 times. </w:t>
      </w:r>
    </w:p>
    <w:p w14:paraId="588F97D1" w14:textId="67AFFFDD" w:rsidR="008669D1" w:rsidRPr="006C1B4A" w:rsidRDefault="008669D1" w:rsidP="00DA452A">
      <w:pPr>
        <w:rPr>
          <w:rFonts w:ascii="Arial" w:hAnsi="Arial" w:cs="Arial"/>
          <w:sz w:val="22"/>
          <w:szCs w:val="22"/>
        </w:rPr>
      </w:pPr>
    </w:p>
    <w:p w14:paraId="1FD6A1E2" w14:textId="65D6CBB7" w:rsidR="00DA452A" w:rsidRPr="00B224B0" w:rsidRDefault="00DA452A" w:rsidP="00DA452A">
      <w:pPr>
        <w:rPr>
          <w:rFonts w:ascii="Arial" w:hAnsi="Arial" w:cs="Arial"/>
          <w:b/>
          <w:bCs/>
          <w:sz w:val="22"/>
          <w:szCs w:val="22"/>
        </w:rPr>
      </w:pPr>
      <w:r w:rsidRPr="00B224B0">
        <w:rPr>
          <w:rFonts w:ascii="Arial" w:hAnsi="Arial" w:cs="Arial"/>
          <w:b/>
          <w:bCs/>
          <w:sz w:val="22"/>
          <w:szCs w:val="22"/>
        </w:rPr>
        <w:t xml:space="preserve">Testing wrong </w:t>
      </w:r>
      <w:r w:rsidR="004F57EF" w:rsidRPr="00B224B0">
        <w:rPr>
          <w:rFonts w:ascii="Arial" w:hAnsi="Arial" w:cs="Arial"/>
          <w:b/>
          <w:bCs/>
          <w:sz w:val="22"/>
          <w:szCs w:val="22"/>
        </w:rPr>
        <w:t>assumptions</w:t>
      </w:r>
      <w:r w:rsidRPr="00B224B0">
        <w:rPr>
          <w:rFonts w:ascii="Arial" w:hAnsi="Arial" w:cs="Arial"/>
          <w:b/>
          <w:bCs/>
          <w:sz w:val="22"/>
          <w:szCs w:val="22"/>
        </w:rPr>
        <w:t xml:space="preserve"> about health relevant duration:</w:t>
      </w:r>
    </w:p>
    <w:p w14:paraId="4E178260" w14:textId="77777777" w:rsidR="00DA452A" w:rsidRPr="006C1B4A" w:rsidRDefault="00DA452A" w:rsidP="00DA452A">
      <w:pPr>
        <w:rPr>
          <w:rFonts w:ascii="Arial" w:hAnsi="Arial" w:cs="Arial"/>
          <w:sz w:val="22"/>
          <w:szCs w:val="22"/>
        </w:rPr>
      </w:pPr>
    </w:p>
    <w:p w14:paraId="37DF54E2" w14:textId="77777777" w:rsidR="00720BFA" w:rsidRDefault="00B97E85" w:rsidP="00720BFA">
      <w:pPr>
        <w:ind w:firstLine="720"/>
        <w:rPr>
          <w:rFonts w:ascii="Arial" w:hAnsi="Arial" w:cs="Arial"/>
          <w:sz w:val="22"/>
          <w:szCs w:val="22"/>
        </w:rPr>
      </w:pPr>
      <w:r w:rsidRPr="006C1B4A">
        <w:rPr>
          <w:rFonts w:ascii="Arial" w:hAnsi="Arial" w:cs="Arial"/>
          <w:sz w:val="22"/>
          <w:szCs w:val="22"/>
        </w:rPr>
        <w:t xml:space="preserve">To model exposure misclassification due to incorrect assumptions about the clinically relevant length of power outage, we first created two additional exposure datasets for each of </w:t>
      </w:r>
      <w:r w:rsidRPr="006C1B4A">
        <w:rPr>
          <w:rFonts w:ascii="Arial" w:hAnsi="Arial" w:cs="Arial"/>
          <w:sz w:val="22"/>
          <w:szCs w:val="22"/>
        </w:rPr>
        <w:lastRenderedPageBreak/>
        <w:t>the 100 counties, marking a county-day as exposed</w:t>
      </w:r>
      <w:r w:rsidR="007A2C34">
        <w:rPr>
          <w:rFonts w:ascii="Arial" w:hAnsi="Arial" w:cs="Arial"/>
          <w:sz w:val="22"/>
          <w:szCs w:val="22"/>
        </w:rPr>
        <w:t xml:space="preserve"> to power outage</w:t>
      </w:r>
      <w:r w:rsidRPr="006C1B4A">
        <w:rPr>
          <w:rFonts w:ascii="Arial" w:hAnsi="Arial" w:cs="Arial"/>
          <w:sz w:val="22"/>
          <w:szCs w:val="22"/>
        </w:rPr>
        <w:t xml:space="preserve"> if there was either a 4+ hour outage, or 12+ hour outage</w:t>
      </w:r>
      <w:r w:rsidR="005B1A7B">
        <w:rPr>
          <w:rFonts w:ascii="Arial" w:hAnsi="Arial" w:cs="Arial"/>
          <w:sz w:val="22"/>
          <w:szCs w:val="22"/>
        </w:rPr>
        <w:t xml:space="preserve"> on those days</w:t>
      </w:r>
      <w:r w:rsidRPr="006C1B4A">
        <w:rPr>
          <w:rFonts w:ascii="Arial" w:hAnsi="Arial" w:cs="Arial"/>
          <w:sz w:val="22"/>
          <w:szCs w:val="22"/>
        </w:rPr>
        <w:t xml:space="preserve"> (customers without power counts &gt; </w:t>
      </w:r>
      <w:r w:rsidR="00E476FC">
        <w:rPr>
          <w:rFonts w:ascii="Arial" w:hAnsi="Arial" w:cs="Arial"/>
          <w:sz w:val="22"/>
          <w:szCs w:val="22"/>
        </w:rPr>
        <w:t>10</w:t>
      </w:r>
      <w:r w:rsidRPr="006C1B4A">
        <w:rPr>
          <w:rFonts w:ascii="Arial" w:hAnsi="Arial" w:cs="Arial"/>
          <w:sz w:val="22"/>
          <w:szCs w:val="22"/>
        </w:rPr>
        <w:t>% of total customers for 4+ or 12+ consecutive hours), instead of an 8+ hour outages. We generated two additional datasets of outcome data for each of the 100 counties (simulated all-cause hospitalization data) based on the same hospitalization rate of 0.1%, and a 1% rate increase on days with 4+ hour and 12+ hour power outages</w:t>
      </w:r>
      <w:r w:rsidR="00D552FA">
        <w:rPr>
          <w:rFonts w:ascii="Arial" w:hAnsi="Arial" w:cs="Arial"/>
          <w:sz w:val="22"/>
          <w:szCs w:val="22"/>
        </w:rPr>
        <w:t xml:space="preserve">, instead of 8+ hour outages. </w:t>
      </w:r>
    </w:p>
    <w:p w14:paraId="2969B063" w14:textId="73061031" w:rsidR="00DA452A" w:rsidRDefault="00B97E85" w:rsidP="00E85D59">
      <w:pPr>
        <w:ind w:firstLine="720"/>
        <w:rPr>
          <w:rFonts w:ascii="Arial" w:hAnsi="Arial" w:cs="Arial"/>
          <w:sz w:val="22"/>
          <w:szCs w:val="22"/>
        </w:rPr>
      </w:pPr>
      <w:r w:rsidRPr="006C1B4A">
        <w:rPr>
          <w:rFonts w:ascii="Arial" w:hAnsi="Arial" w:cs="Arial"/>
          <w:sz w:val="22"/>
          <w:szCs w:val="22"/>
        </w:rPr>
        <w:t xml:space="preserve">We </w:t>
      </w:r>
      <w:r w:rsidR="00720BFA">
        <w:rPr>
          <w:rFonts w:ascii="Arial" w:hAnsi="Arial" w:cs="Arial"/>
          <w:sz w:val="22"/>
          <w:szCs w:val="22"/>
        </w:rPr>
        <w:t xml:space="preserve">created a scenario meant to represent a researcher making wrong assumptions about the health-relevant duration of power outage. </w:t>
      </w:r>
      <w:r w:rsidR="00E85D59">
        <w:rPr>
          <w:rFonts w:ascii="Arial" w:hAnsi="Arial" w:cs="Arial"/>
          <w:sz w:val="22"/>
          <w:szCs w:val="22"/>
        </w:rPr>
        <w:t xml:space="preserve">In this scenario, the </w:t>
      </w:r>
      <w:r w:rsidR="00E85D59" w:rsidRPr="006C1B4A">
        <w:rPr>
          <w:rFonts w:ascii="Arial" w:hAnsi="Arial" w:cs="Arial"/>
          <w:sz w:val="22"/>
          <w:szCs w:val="22"/>
        </w:rPr>
        <w:t>true health relevant duration of power outage, causing increased hospitalizations, was 4+ or 12+, but the researcher had assumed 8+ power outages were relevant and identified these in the data.</w:t>
      </w:r>
      <w:r w:rsidR="00E85D59">
        <w:rPr>
          <w:rFonts w:ascii="Arial" w:hAnsi="Arial" w:cs="Arial"/>
          <w:sz w:val="22"/>
          <w:szCs w:val="22"/>
        </w:rPr>
        <w:t xml:space="preserve"> To </w:t>
      </w:r>
      <w:r w:rsidR="00227648">
        <w:rPr>
          <w:rFonts w:ascii="Arial" w:hAnsi="Arial" w:cs="Arial"/>
          <w:sz w:val="22"/>
          <w:szCs w:val="22"/>
        </w:rPr>
        <w:t>represent this case,</w:t>
      </w:r>
      <w:r w:rsidR="00E85D59">
        <w:rPr>
          <w:rFonts w:ascii="Arial" w:hAnsi="Arial" w:cs="Arial"/>
          <w:sz w:val="22"/>
          <w:szCs w:val="22"/>
        </w:rPr>
        <w:t xml:space="preserve"> we paired </w:t>
      </w:r>
      <w:r w:rsidRPr="006C1B4A">
        <w:rPr>
          <w:rFonts w:ascii="Arial" w:hAnsi="Arial" w:cs="Arial"/>
          <w:sz w:val="22"/>
          <w:szCs w:val="22"/>
        </w:rPr>
        <w:t>exposure data indicating when counties were exposed to 8+ hour power outages with outcome data generated based on 4+ and 12+ hour exposure data, where days exposed to either 4+ or 12+ power outages had a 1% higher hospitalization rate.</w:t>
      </w:r>
      <w:r w:rsidR="00903A52" w:rsidRPr="006C1B4A">
        <w:rPr>
          <w:rFonts w:ascii="Arial" w:hAnsi="Arial" w:cs="Arial"/>
          <w:sz w:val="22"/>
          <w:szCs w:val="22"/>
        </w:rPr>
        <w:t xml:space="preserve"> </w:t>
      </w:r>
    </w:p>
    <w:p w14:paraId="2BA0D2F5" w14:textId="67D3A80C" w:rsidR="00CF294A" w:rsidRDefault="008C2E9F" w:rsidP="00784459">
      <w:pPr>
        <w:ind w:firstLine="720"/>
        <w:rPr>
          <w:rFonts w:ascii="Arial" w:hAnsi="Arial" w:cs="Arial"/>
          <w:sz w:val="22"/>
          <w:szCs w:val="22"/>
        </w:rPr>
      </w:pPr>
      <w:r>
        <w:rPr>
          <w:rFonts w:ascii="Arial" w:hAnsi="Arial" w:cs="Arial"/>
          <w:sz w:val="22"/>
          <w:szCs w:val="22"/>
        </w:rPr>
        <w:t xml:space="preserve">We </w:t>
      </w:r>
      <w:r w:rsidR="0046750B">
        <w:rPr>
          <w:rFonts w:ascii="Arial" w:hAnsi="Arial" w:cs="Arial"/>
          <w:sz w:val="22"/>
          <w:szCs w:val="22"/>
        </w:rPr>
        <w:t>implemented the same</w:t>
      </w:r>
      <w:r w:rsidR="00224B5C">
        <w:rPr>
          <w:rFonts w:ascii="Arial" w:hAnsi="Arial" w:cs="Arial"/>
          <w:sz w:val="22"/>
          <w:szCs w:val="22"/>
        </w:rPr>
        <w:t xml:space="preserve"> study design</w:t>
      </w:r>
      <w:r w:rsidR="00FE719D">
        <w:rPr>
          <w:rFonts w:ascii="Arial" w:hAnsi="Arial" w:cs="Arial"/>
          <w:sz w:val="22"/>
          <w:szCs w:val="22"/>
        </w:rPr>
        <w:t xml:space="preserve"> as above to generate effect estimates</w:t>
      </w:r>
      <w:r w:rsidR="00230CD3">
        <w:rPr>
          <w:rFonts w:ascii="Arial" w:hAnsi="Arial" w:cs="Arial"/>
          <w:sz w:val="22"/>
          <w:szCs w:val="22"/>
        </w:rPr>
        <w:t>:</w:t>
      </w:r>
      <w:r w:rsidR="00224B5C">
        <w:rPr>
          <w:rFonts w:ascii="Arial" w:hAnsi="Arial" w:cs="Arial"/>
          <w:sz w:val="22"/>
          <w:szCs w:val="22"/>
        </w:rPr>
        <w:t xml:space="preserve"> </w:t>
      </w:r>
      <w:r w:rsidR="00230CD3">
        <w:rPr>
          <w:rFonts w:ascii="Arial" w:hAnsi="Arial" w:cs="Arial"/>
          <w:sz w:val="22"/>
          <w:szCs w:val="22"/>
        </w:rPr>
        <w:t>a</w:t>
      </w:r>
      <w:r w:rsidR="0046750B">
        <w:rPr>
          <w:rFonts w:ascii="Arial" w:hAnsi="Arial" w:cs="Arial"/>
          <w:sz w:val="22"/>
          <w:szCs w:val="22"/>
        </w:rPr>
        <w:t xml:space="preserve"> </w:t>
      </w:r>
      <w:r w:rsidR="00E05FFA">
        <w:rPr>
          <w:rFonts w:ascii="Arial" w:hAnsi="Arial" w:cs="Arial"/>
          <w:sz w:val="22"/>
          <w:szCs w:val="22"/>
        </w:rPr>
        <w:t xml:space="preserve">case-crossover </w:t>
      </w:r>
      <w:r w:rsidR="006A45C6">
        <w:rPr>
          <w:rFonts w:ascii="Arial" w:hAnsi="Arial" w:cs="Arial"/>
          <w:sz w:val="22"/>
          <w:szCs w:val="22"/>
        </w:rPr>
        <w:t xml:space="preserve">design </w:t>
      </w:r>
      <w:r w:rsidR="00E05FFA">
        <w:rPr>
          <w:rFonts w:ascii="Arial" w:hAnsi="Arial" w:cs="Arial"/>
          <w:sz w:val="22"/>
          <w:szCs w:val="22"/>
        </w:rPr>
        <w:t xml:space="preserve">using conditional Poisson </w:t>
      </w:r>
      <w:r w:rsidR="00822AAD">
        <w:rPr>
          <w:rFonts w:ascii="Arial" w:hAnsi="Arial" w:cs="Arial"/>
          <w:sz w:val="22"/>
          <w:szCs w:val="22"/>
        </w:rPr>
        <w:t>models. F</w:t>
      </w:r>
      <w:r w:rsidR="0076730D">
        <w:rPr>
          <w:rFonts w:ascii="Arial" w:hAnsi="Arial" w:cs="Arial"/>
          <w:sz w:val="22"/>
          <w:szCs w:val="22"/>
        </w:rPr>
        <w:t xml:space="preserve">or each </w:t>
      </w:r>
      <w:r w:rsidR="00311C5D">
        <w:rPr>
          <w:rFonts w:ascii="Arial" w:hAnsi="Arial" w:cs="Arial"/>
          <w:sz w:val="22"/>
          <w:szCs w:val="22"/>
        </w:rPr>
        <w:t xml:space="preserve">county </w:t>
      </w:r>
      <w:r w:rsidR="0016231B">
        <w:rPr>
          <w:rFonts w:ascii="Arial" w:hAnsi="Arial" w:cs="Arial"/>
          <w:sz w:val="22"/>
          <w:szCs w:val="22"/>
        </w:rPr>
        <w:t xml:space="preserve">and </w:t>
      </w:r>
      <w:r w:rsidR="00223312">
        <w:rPr>
          <w:rFonts w:ascii="Arial" w:hAnsi="Arial" w:cs="Arial"/>
          <w:sz w:val="22"/>
          <w:szCs w:val="22"/>
        </w:rPr>
        <w:t>scenario</w:t>
      </w:r>
      <w:r w:rsidR="0076730D">
        <w:rPr>
          <w:rFonts w:ascii="Arial" w:hAnsi="Arial" w:cs="Arial"/>
          <w:sz w:val="22"/>
          <w:szCs w:val="22"/>
        </w:rPr>
        <w:t xml:space="preserve"> (8+ hour exposure data paired with </w:t>
      </w:r>
      <w:r w:rsidR="00223312">
        <w:rPr>
          <w:rFonts w:ascii="Arial" w:hAnsi="Arial" w:cs="Arial"/>
          <w:sz w:val="22"/>
          <w:szCs w:val="22"/>
        </w:rPr>
        <w:t>outcome</w:t>
      </w:r>
      <w:r w:rsidR="0076730D">
        <w:rPr>
          <w:rFonts w:ascii="Arial" w:hAnsi="Arial" w:cs="Arial"/>
          <w:sz w:val="22"/>
          <w:szCs w:val="22"/>
        </w:rPr>
        <w:t xml:space="preserve"> data generated based on 4+ </w:t>
      </w:r>
      <w:r w:rsidR="00822AAD">
        <w:rPr>
          <w:rFonts w:ascii="Arial" w:hAnsi="Arial" w:cs="Arial"/>
          <w:sz w:val="22"/>
          <w:szCs w:val="22"/>
        </w:rPr>
        <w:t>outages, and 8+ hour exposure data paired with outcome data based on</w:t>
      </w:r>
      <w:r w:rsidR="0076730D">
        <w:rPr>
          <w:rFonts w:ascii="Arial" w:hAnsi="Arial" w:cs="Arial"/>
          <w:sz w:val="22"/>
          <w:szCs w:val="22"/>
        </w:rPr>
        <w:t xml:space="preserve"> 12+ hour power ou</w:t>
      </w:r>
      <w:r w:rsidR="002B6007">
        <w:rPr>
          <w:rFonts w:ascii="Arial" w:hAnsi="Arial" w:cs="Arial"/>
          <w:sz w:val="22"/>
          <w:szCs w:val="22"/>
        </w:rPr>
        <w:t xml:space="preserve">tages) </w:t>
      </w:r>
      <w:r w:rsidR="00784459">
        <w:rPr>
          <w:rFonts w:ascii="Arial" w:hAnsi="Arial" w:cs="Arial"/>
          <w:sz w:val="22"/>
          <w:szCs w:val="22"/>
        </w:rPr>
        <w:t>w</w:t>
      </w:r>
      <w:r w:rsidR="00784459">
        <w:rPr>
          <w:rFonts w:ascii="Arial" w:hAnsi="Arial" w:cs="Arial"/>
          <w:sz w:val="22"/>
          <w:szCs w:val="22"/>
        </w:rPr>
        <w:t>e chose control days for each day with non-zero hospitalization count</w:t>
      </w:r>
      <w:r w:rsidR="002C7EFF">
        <w:rPr>
          <w:rFonts w:ascii="Arial" w:hAnsi="Arial" w:cs="Arial"/>
          <w:sz w:val="22"/>
          <w:szCs w:val="22"/>
        </w:rPr>
        <w:t>. We used data from the 100 counties</w:t>
      </w:r>
      <w:r w:rsidR="00784459">
        <w:rPr>
          <w:rFonts w:ascii="Arial" w:hAnsi="Arial" w:cs="Arial"/>
          <w:sz w:val="22"/>
          <w:szCs w:val="22"/>
        </w:rPr>
        <w:t xml:space="preserve"> in </w:t>
      </w:r>
      <w:r w:rsidR="002C7EFF">
        <w:rPr>
          <w:rFonts w:ascii="Arial" w:hAnsi="Arial" w:cs="Arial"/>
          <w:sz w:val="22"/>
          <w:szCs w:val="22"/>
        </w:rPr>
        <w:t>two separate</w:t>
      </w:r>
      <w:r w:rsidR="00784459">
        <w:rPr>
          <w:rFonts w:ascii="Arial" w:hAnsi="Arial" w:cs="Arial"/>
          <w:sz w:val="22"/>
          <w:szCs w:val="22"/>
        </w:rPr>
        <w:t xml:space="preserve"> Poisson model</w:t>
      </w:r>
      <w:r w:rsidR="002C7EFF">
        <w:rPr>
          <w:rFonts w:ascii="Arial" w:hAnsi="Arial" w:cs="Arial"/>
          <w:sz w:val="22"/>
          <w:szCs w:val="22"/>
        </w:rPr>
        <w:t xml:space="preserve">s to get effect estimates for each </w:t>
      </w:r>
      <w:r w:rsidR="005A7774">
        <w:rPr>
          <w:rFonts w:ascii="Arial" w:hAnsi="Arial" w:cs="Arial"/>
          <w:sz w:val="22"/>
          <w:szCs w:val="22"/>
        </w:rPr>
        <w:t xml:space="preserve">of the two </w:t>
      </w:r>
      <w:r w:rsidR="00BC6EA3">
        <w:rPr>
          <w:rFonts w:ascii="Arial" w:hAnsi="Arial" w:cs="Arial"/>
          <w:sz w:val="22"/>
          <w:szCs w:val="22"/>
        </w:rPr>
        <w:t xml:space="preserve">mismatched </w:t>
      </w:r>
      <w:r w:rsidR="002C7EFF">
        <w:rPr>
          <w:rFonts w:ascii="Arial" w:hAnsi="Arial" w:cs="Arial"/>
          <w:sz w:val="22"/>
          <w:szCs w:val="22"/>
        </w:rPr>
        <w:t>scenario</w:t>
      </w:r>
      <w:r w:rsidR="005A7774">
        <w:rPr>
          <w:rFonts w:ascii="Arial" w:hAnsi="Arial" w:cs="Arial"/>
          <w:sz w:val="22"/>
          <w:szCs w:val="22"/>
        </w:rPr>
        <w:t>s.</w:t>
      </w:r>
    </w:p>
    <w:p w14:paraId="59CDC329" w14:textId="4025F6BF" w:rsidR="00784459" w:rsidRDefault="002B6007" w:rsidP="00784459">
      <w:pPr>
        <w:ind w:firstLine="720"/>
        <w:rPr>
          <w:rFonts w:ascii="Arial" w:hAnsi="Arial" w:cs="Arial"/>
          <w:sz w:val="22"/>
          <w:szCs w:val="22"/>
        </w:rPr>
      </w:pPr>
      <w:r>
        <w:rPr>
          <w:rFonts w:ascii="Arial" w:hAnsi="Arial" w:cs="Arial"/>
          <w:sz w:val="22"/>
          <w:szCs w:val="22"/>
        </w:rPr>
        <w:t>We repeated th</w:t>
      </w:r>
      <w:r w:rsidR="002C7EFF">
        <w:rPr>
          <w:rFonts w:ascii="Arial" w:hAnsi="Arial" w:cs="Arial"/>
          <w:sz w:val="22"/>
          <w:szCs w:val="22"/>
        </w:rPr>
        <w:t>ese two</w:t>
      </w:r>
      <w:r>
        <w:rPr>
          <w:rFonts w:ascii="Arial" w:hAnsi="Arial" w:cs="Arial"/>
          <w:sz w:val="22"/>
          <w:szCs w:val="22"/>
        </w:rPr>
        <w:t xml:space="preserve"> simulation 100 times</w:t>
      </w:r>
      <w:r w:rsidR="00223312">
        <w:rPr>
          <w:rFonts w:ascii="Arial" w:hAnsi="Arial" w:cs="Arial"/>
          <w:sz w:val="22"/>
          <w:szCs w:val="22"/>
        </w:rPr>
        <w:t>.</w:t>
      </w:r>
    </w:p>
    <w:p w14:paraId="5CFD5AE0" w14:textId="1FDA93B1" w:rsidR="00223312" w:rsidRDefault="00223312" w:rsidP="00784459">
      <w:pPr>
        <w:ind w:firstLine="720"/>
        <w:rPr>
          <w:rFonts w:ascii="Arial" w:hAnsi="Arial" w:cs="Arial"/>
          <w:sz w:val="22"/>
          <w:szCs w:val="22"/>
        </w:rPr>
      </w:pPr>
      <w:r>
        <w:rPr>
          <w:rFonts w:ascii="Arial" w:hAnsi="Arial" w:cs="Arial"/>
          <w:sz w:val="22"/>
          <w:szCs w:val="22"/>
        </w:rPr>
        <w:t>We also repeated the simulation</w:t>
      </w:r>
      <w:r w:rsidR="00BA5459">
        <w:rPr>
          <w:rFonts w:ascii="Arial" w:hAnsi="Arial" w:cs="Arial"/>
          <w:sz w:val="22"/>
          <w:szCs w:val="22"/>
        </w:rPr>
        <w:t xml:space="preserve"> an additional 100</w:t>
      </w:r>
      <w:r w:rsidR="00167E04">
        <w:rPr>
          <w:rFonts w:ascii="Arial" w:hAnsi="Arial" w:cs="Arial"/>
          <w:sz w:val="22"/>
          <w:szCs w:val="22"/>
        </w:rPr>
        <w:t xml:space="preserve"> </w:t>
      </w:r>
      <w:r w:rsidR="00D33680">
        <w:rPr>
          <w:rFonts w:ascii="Arial" w:hAnsi="Arial" w:cs="Arial"/>
          <w:sz w:val="22"/>
          <w:szCs w:val="22"/>
        </w:rPr>
        <w:t>times</w:t>
      </w:r>
      <w:r>
        <w:rPr>
          <w:rFonts w:ascii="Arial" w:hAnsi="Arial" w:cs="Arial"/>
          <w:sz w:val="22"/>
          <w:szCs w:val="22"/>
        </w:rPr>
        <w:t xml:space="preserve"> using a difference-in-differences design to test if </w:t>
      </w:r>
      <w:r w:rsidR="00987019">
        <w:rPr>
          <w:rFonts w:ascii="Arial" w:hAnsi="Arial" w:cs="Arial"/>
          <w:sz w:val="22"/>
          <w:szCs w:val="22"/>
        </w:rPr>
        <w:t xml:space="preserve">results were sensitive to study design. Here, for each day exposed to power outage, we chose a control day not exposed to power outage from another county. </w:t>
      </w:r>
      <w:r w:rsidR="005A7774">
        <w:rPr>
          <w:rFonts w:ascii="Arial" w:hAnsi="Arial" w:cs="Arial"/>
          <w:sz w:val="22"/>
          <w:szCs w:val="22"/>
        </w:rPr>
        <w:t xml:space="preserve">We used those case and control days in a Poisson model to generate effect estimates for each of the two </w:t>
      </w:r>
      <w:r w:rsidR="009C1C3C">
        <w:rPr>
          <w:rFonts w:ascii="Arial" w:hAnsi="Arial" w:cs="Arial"/>
          <w:sz w:val="22"/>
          <w:szCs w:val="22"/>
        </w:rPr>
        <w:t>mismatched</w:t>
      </w:r>
      <w:r w:rsidR="007B1397">
        <w:rPr>
          <w:rFonts w:ascii="Arial" w:hAnsi="Arial" w:cs="Arial"/>
          <w:sz w:val="22"/>
          <w:szCs w:val="22"/>
        </w:rPr>
        <w:t xml:space="preserve"> </w:t>
      </w:r>
      <w:r w:rsidR="005A7774">
        <w:rPr>
          <w:rFonts w:ascii="Arial" w:hAnsi="Arial" w:cs="Arial"/>
          <w:sz w:val="22"/>
          <w:szCs w:val="22"/>
        </w:rPr>
        <w:t>scenarios</w:t>
      </w:r>
      <w:r w:rsidR="00EF6437">
        <w:rPr>
          <w:rFonts w:ascii="Arial" w:hAnsi="Arial" w:cs="Arial"/>
          <w:sz w:val="22"/>
          <w:szCs w:val="22"/>
        </w:rPr>
        <w:t xml:space="preserve">. </w:t>
      </w:r>
    </w:p>
    <w:p w14:paraId="3CE9CF7B" w14:textId="645F2C28" w:rsidR="00FF5D56" w:rsidRDefault="00FF5D56" w:rsidP="00784459">
      <w:pPr>
        <w:ind w:firstLine="720"/>
        <w:rPr>
          <w:rFonts w:ascii="Arial" w:hAnsi="Arial" w:cs="Arial"/>
        </w:rPr>
      </w:pPr>
      <w:r w:rsidRPr="00AD2724">
        <w:rPr>
          <w:rFonts w:ascii="Arial" w:hAnsi="Arial" w:cs="Arial"/>
        </w:rPr>
        <w:t xml:space="preserve">We calculated bias in the 4+ and 12+ hour cases using the absolute difference between the estimated effects and simulated effects </w:t>
      </w:r>
      <w:r w:rsidR="00E87BD0">
        <w:rPr>
          <w:rFonts w:ascii="Arial" w:hAnsi="Arial" w:cs="Arial"/>
        </w:rPr>
        <w:t>(</w:t>
      </w:r>
      <w:r w:rsidR="0094245C" w:rsidRPr="00AD2724">
        <w:rPr>
          <w:rStyle w:val="mi"/>
          <w:rFonts w:ascii="Cambria Math" w:hAnsi="Cambria Math" w:cs="Cambria Math"/>
          <w:i/>
          <w:iCs/>
        </w:rPr>
        <w:t>𝛽</w:t>
      </w:r>
      <w:r w:rsidR="0094245C" w:rsidRPr="00AD2724">
        <w:rPr>
          <w:rStyle w:val="mo"/>
          <w:rFonts w:ascii="Arial" w:hAnsi="Arial" w:cs="Arial"/>
        </w:rPr>
        <w:t>ˆ−</w:t>
      </w:r>
      <w:r w:rsidR="0094245C" w:rsidRPr="00AD2724">
        <w:rPr>
          <w:rStyle w:val="mi"/>
          <w:rFonts w:ascii="Cambria Math" w:hAnsi="Cambria Math" w:cs="Cambria Math"/>
          <w:i/>
          <w:iCs/>
        </w:rPr>
        <w:t>𝛽</w:t>
      </w:r>
      <w:r w:rsidR="0094245C" w:rsidRPr="00AD2724">
        <w:rPr>
          <w:rFonts w:ascii="Arial" w:hAnsi="Arial" w:cs="Arial"/>
        </w:rPr>
        <w:t xml:space="preserve">; </w:t>
      </w:r>
      <w:r w:rsidR="0094245C" w:rsidRPr="00AD2724">
        <w:rPr>
          <w:rStyle w:val="mi"/>
          <w:rFonts w:ascii="Cambria Math" w:hAnsi="Cambria Math" w:cs="Cambria Math"/>
          <w:i/>
          <w:iCs/>
        </w:rPr>
        <w:t>𝛽</w:t>
      </w:r>
      <w:r w:rsidR="0094245C" w:rsidRPr="00AD2724">
        <w:rPr>
          <w:rStyle w:val="mo"/>
          <w:rFonts w:ascii="Arial" w:hAnsi="Arial" w:cs="Arial"/>
        </w:rPr>
        <w:t>ˆ</w:t>
      </w:r>
      <w:r w:rsidR="0094245C">
        <w:rPr>
          <w:rStyle w:val="mo"/>
          <w:rFonts w:ascii="Arial" w:hAnsi="Arial" w:cs="Arial"/>
        </w:rPr>
        <w:t xml:space="preserve"> is the estimated effect and </w:t>
      </w:r>
      <w:r w:rsidR="0094245C" w:rsidRPr="00AD2724">
        <w:rPr>
          <w:rStyle w:val="mi"/>
          <w:rFonts w:ascii="Cambria Math" w:hAnsi="Cambria Math" w:cs="Cambria Math"/>
          <w:i/>
          <w:iCs/>
        </w:rPr>
        <w:t>𝛽</w:t>
      </w:r>
      <w:r w:rsidR="0094245C" w:rsidRPr="00AD2724">
        <w:rPr>
          <w:rFonts w:ascii="Arial" w:hAnsi="Arial" w:cs="Arial"/>
        </w:rPr>
        <w:t xml:space="preserve"> is the simulated effect</w:t>
      </w:r>
      <w:r w:rsidR="00767E7F">
        <w:rPr>
          <w:rFonts w:ascii="Arial" w:hAnsi="Arial" w:cs="Arial"/>
        </w:rPr>
        <w:t>)</w:t>
      </w:r>
      <w:r w:rsidR="0094245C" w:rsidRPr="00AD2724">
        <w:rPr>
          <w:rFonts w:ascii="Arial" w:hAnsi="Arial" w:cs="Arial"/>
        </w:rPr>
        <w:t xml:space="preserve"> </w:t>
      </w:r>
      <w:r w:rsidRPr="00AD2724">
        <w:rPr>
          <w:rFonts w:ascii="Arial" w:hAnsi="Arial" w:cs="Arial"/>
        </w:rPr>
        <w:t>in each of the 100 models for each case</w:t>
      </w:r>
      <w:r w:rsidR="0061168E">
        <w:rPr>
          <w:rFonts w:ascii="Arial" w:hAnsi="Arial" w:cs="Arial"/>
        </w:rPr>
        <w:t xml:space="preserve"> using the case-crossover study design</w:t>
      </w:r>
      <w:r w:rsidR="00363E3F">
        <w:rPr>
          <w:rFonts w:ascii="Arial" w:hAnsi="Arial" w:cs="Arial"/>
        </w:rPr>
        <w:t xml:space="preserve"> (Figure 1)</w:t>
      </w:r>
      <w:r w:rsidR="0061168E">
        <w:rPr>
          <w:rFonts w:ascii="Arial" w:hAnsi="Arial" w:cs="Arial"/>
        </w:rPr>
        <w:t xml:space="preserve">. We also calculated bias </w:t>
      </w:r>
      <w:r w:rsidR="008932C0">
        <w:rPr>
          <w:rFonts w:ascii="Arial" w:hAnsi="Arial" w:cs="Arial"/>
        </w:rPr>
        <w:t xml:space="preserve">the same way </w:t>
      </w:r>
      <w:r w:rsidR="009E6147">
        <w:rPr>
          <w:rFonts w:ascii="Arial" w:hAnsi="Arial" w:cs="Arial"/>
        </w:rPr>
        <w:t xml:space="preserve">for each of the 100 </w:t>
      </w:r>
      <w:r w:rsidR="008932C0">
        <w:rPr>
          <w:rFonts w:ascii="Arial" w:hAnsi="Arial" w:cs="Arial"/>
        </w:rPr>
        <w:t>difference</w:t>
      </w:r>
      <w:r w:rsidR="009E6147">
        <w:rPr>
          <w:rFonts w:ascii="Arial" w:hAnsi="Arial" w:cs="Arial"/>
        </w:rPr>
        <w:t>-</w:t>
      </w:r>
      <w:r w:rsidR="008932C0">
        <w:rPr>
          <w:rFonts w:ascii="Arial" w:hAnsi="Arial" w:cs="Arial"/>
        </w:rPr>
        <w:t>in</w:t>
      </w:r>
      <w:r w:rsidR="009E6147">
        <w:rPr>
          <w:rFonts w:ascii="Arial" w:hAnsi="Arial" w:cs="Arial"/>
        </w:rPr>
        <w:t>-</w:t>
      </w:r>
      <w:r w:rsidR="008932C0">
        <w:rPr>
          <w:rFonts w:ascii="Arial" w:hAnsi="Arial" w:cs="Arial"/>
        </w:rPr>
        <w:t>difference</w:t>
      </w:r>
      <w:r w:rsidR="009E6147">
        <w:rPr>
          <w:rFonts w:ascii="Arial" w:hAnsi="Arial" w:cs="Arial"/>
        </w:rPr>
        <w:t>s models</w:t>
      </w:r>
      <w:r w:rsidR="008932C0">
        <w:rPr>
          <w:rFonts w:ascii="Arial" w:hAnsi="Arial" w:cs="Arial"/>
        </w:rPr>
        <w:t xml:space="preserve">. </w:t>
      </w:r>
    </w:p>
    <w:p w14:paraId="765583AF" w14:textId="77777777" w:rsidR="00D93138" w:rsidRDefault="00D93138" w:rsidP="00784459">
      <w:pPr>
        <w:ind w:firstLine="720"/>
        <w:rPr>
          <w:rFonts w:ascii="Arial" w:hAnsi="Arial" w:cs="Arial"/>
        </w:rPr>
      </w:pPr>
    </w:p>
    <w:p w14:paraId="0F5CDAD7" w14:textId="35730FDD" w:rsidR="00D93138" w:rsidRDefault="00D93138" w:rsidP="00784459">
      <w:pPr>
        <w:ind w:firstLine="720"/>
        <w:rPr>
          <w:rFonts w:ascii="Arial" w:hAnsi="Arial" w:cs="Arial"/>
          <w:sz w:val="22"/>
          <w:szCs w:val="22"/>
        </w:rPr>
      </w:pPr>
    </w:p>
    <w:p w14:paraId="27305CC2" w14:textId="0EAFFDC2" w:rsidR="00181EE1" w:rsidRDefault="00181EE1" w:rsidP="00784459">
      <w:pPr>
        <w:ind w:firstLine="720"/>
        <w:rPr>
          <w:rFonts w:ascii="Arial" w:hAnsi="Arial" w:cs="Arial"/>
          <w:sz w:val="22"/>
          <w:szCs w:val="22"/>
        </w:rPr>
      </w:pPr>
      <w:r>
        <w:rPr>
          <w:rFonts w:ascii="Arial" w:hAnsi="Arial" w:cs="Arial"/>
          <w:sz w:val="22"/>
          <w:szCs w:val="22"/>
        </w:rPr>
        <w:t xml:space="preserve">We measured </w:t>
      </w:r>
      <w:r w:rsidR="00927DD6">
        <w:rPr>
          <w:rFonts w:ascii="Arial" w:hAnsi="Arial" w:cs="Arial"/>
          <w:sz w:val="22"/>
          <w:szCs w:val="22"/>
        </w:rPr>
        <w:t>the direction and magnitude of bias in each</w:t>
      </w:r>
      <w:r w:rsidR="00D126E0">
        <w:rPr>
          <w:rFonts w:ascii="Arial" w:hAnsi="Arial" w:cs="Arial"/>
          <w:sz w:val="22"/>
          <w:szCs w:val="22"/>
        </w:rPr>
        <w:t xml:space="preserve"> mismatched</w:t>
      </w:r>
      <w:r w:rsidR="00927DD6">
        <w:rPr>
          <w:rFonts w:ascii="Arial" w:hAnsi="Arial" w:cs="Arial"/>
          <w:sz w:val="22"/>
          <w:szCs w:val="22"/>
        </w:rPr>
        <w:t xml:space="preserve"> scenario by </w:t>
      </w:r>
      <w:r w:rsidR="00963F72">
        <w:rPr>
          <w:rFonts w:ascii="Arial" w:hAnsi="Arial" w:cs="Arial"/>
          <w:sz w:val="22"/>
          <w:szCs w:val="22"/>
        </w:rPr>
        <w:t xml:space="preserve">calculating </w:t>
      </w:r>
    </w:p>
    <w:p w14:paraId="60F1A54D" w14:textId="3A83D8DA" w:rsidR="002B6007" w:rsidRPr="006C1B4A" w:rsidRDefault="002B6007" w:rsidP="00784459">
      <w:pPr>
        <w:ind w:firstLine="720"/>
        <w:rPr>
          <w:rFonts w:ascii="Arial" w:hAnsi="Arial" w:cs="Arial"/>
          <w:sz w:val="22"/>
          <w:szCs w:val="22"/>
        </w:rPr>
      </w:pPr>
    </w:p>
    <w:p w14:paraId="1FF30540" w14:textId="45C4DF53" w:rsidR="008C2E9F" w:rsidRDefault="008C2E9F" w:rsidP="00E85D59">
      <w:pPr>
        <w:ind w:firstLine="720"/>
        <w:rPr>
          <w:rFonts w:ascii="Arial" w:hAnsi="Arial" w:cs="Arial"/>
          <w:sz w:val="22"/>
          <w:szCs w:val="22"/>
        </w:rPr>
      </w:pPr>
    </w:p>
    <w:p w14:paraId="6D624201" w14:textId="77777777" w:rsidR="00B224B0" w:rsidRDefault="00B224B0" w:rsidP="00E85D59">
      <w:pPr>
        <w:ind w:firstLine="720"/>
        <w:rPr>
          <w:rFonts w:ascii="Arial" w:hAnsi="Arial" w:cs="Arial"/>
          <w:sz w:val="22"/>
          <w:szCs w:val="22"/>
        </w:rPr>
      </w:pPr>
    </w:p>
    <w:p w14:paraId="380A4494" w14:textId="16D31822" w:rsidR="0050348F" w:rsidRDefault="0050348F" w:rsidP="0050348F">
      <w:pPr>
        <w:pStyle w:val="ListParagraph"/>
        <w:numPr>
          <w:ilvl w:val="0"/>
          <w:numId w:val="3"/>
        </w:numPr>
        <w:rPr>
          <w:rFonts w:ascii="Arial" w:hAnsi="Arial" w:cs="Arial"/>
          <w:sz w:val="22"/>
          <w:szCs w:val="22"/>
        </w:rPr>
      </w:pPr>
      <w:r>
        <w:rPr>
          <w:rFonts w:ascii="Arial" w:hAnsi="Arial" w:cs="Arial"/>
          <w:sz w:val="22"/>
          <w:szCs w:val="22"/>
        </w:rPr>
        <w:t>Generated effect estimates of power outage on hospitalizations</w:t>
      </w:r>
    </w:p>
    <w:p w14:paraId="107AC016" w14:textId="4CFFF098" w:rsidR="0050348F" w:rsidRDefault="0050348F" w:rsidP="0050348F">
      <w:pPr>
        <w:pStyle w:val="ListParagraph"/>
        <w:numPr>
          <w:ilvl w:val="0"/>
          <w:numId w:val="3"/>
        </w:numPr>
        <w:rPr>
          <w:rFonts w:ascii="Arial" w:hAnsi="Arial" w:cs="Arial"/>
          <w:sz w:val="22"/>
          <w:szCs w:val="22"/>
        </w:rPr>
      </w:pPr>
      <w:r>
        <w:rPr>
          <w:rFonts w:ascii="Arial" w:hAnsi="Arial" w:cs="Arial"/>
          <w:sz w:val="22"/>
          <w:szCs w:val="22"/>
        </w:rPr>
        <w:t>To model an unbiased scenario, we paired exposure data to 8+ hour power outages and outcome data based on 8+ hour power outages</w:t>
      </w:r>
      <w:r w:rsidR="00E51309">
        <w:rPr>
          <w:rFonts w:ascii="Arial" w:hAnsi="Arial" w:cs="Arial"/>
          <w:sz w:val="22"/>
          <w:szCs w:val="22"/>
        </w:rPr>
        <w:t xml:space="preserve">. </w:t>
      </w:r>
    </w:p>
    <w:p w14:paraId="40CDF29A" w14:textId="09E84C54" w:rsidR="0050348F" w:rsidRDefault="0050348F" w:rsidP="0050348F">
      <w:pPr>
        <w:pStyle w:val="ListParagraph"/>
        <w:numPr>
          <w:ilvl w:val="0"/>
          <w:numId w:val="3"/>
        </w:numPr>
        <w:rPr>
          <w:rFonts w:ascii="Arial" w:hAnsi="Arial" w:cs="Arial"/>
          <w:sz w:val="22"/>
          <w:szCs w:val="22"/>
        </w:rPr>
      </w:pPr>
      <w:r>
        <w:rPr>
          <w:rFonts w:ascii="Arial" w:hAnsi="Arial" w:cs="Arial"/>
          <w:sz w:val="22"/>
          <w:szCs w:val="22"/>
        </w:rPr>
        <w:t xml:space="preserve">Used two different study designs to see if bias would change </w:t>
      </w:r>
      <w:r w:rsidR="00E51309">
        <w:rPr>
          <w:rFonts w:ascii="Arial" w:hAnsi="Arial" w:cs="Arial"/>
          <w:sz w:val="22"/>
          <w:szCs w:val="22"/>
        </w:rPr>
        <w:t>depending on study design.</w:t>
      </w:r>
    </w:p>
    <w:p w14:paraId="30CEE667" w14:textId="656C6D83" w:rsidR="00E51309" w:rsidRDefault="00E51309" w:rsidP="0050348F">
      <w:pPr>
        <w:pStyle w:val="ListParagraph"/>
        <w:numPr>
          <w:ilvl w:val="0"/>
          <w:numId w:val="3"/>
        </w:numPr>
        <w:rPr>
          <w:rFonts w:ascii="Arial" w:hAnsi="Arial" w:cs="Arial"/>
          <w:sz w:val="22"/>
          <w:szCs w:val="22"/>
        </w:rPr>
      </w:pPr>
      <w:r>
        <w:rPr>
          <w:rFonts w:ascii="Arial" w:hAnsi="Arial" w:cs="Arial"/>
          <w:sz w:val="22"/>
          <w:szCs w:val="22"/>
        </w:rPr>
        <w:t xml:space="preserve">Used a diff n diff design. Picked control regions and days not exposed to power outage </w:t>
      </w:r>
    </w:p>
    <w:p w14:paraId="4B8F9D12" w14:textId="0388B0CD" w:rsidR="00E51309" w:rsidRDefault="00E51309" w:rsidP="0050348F">
      <w:pPr>
        <w:pStyle w:val="ListParagraph"/>
        <w:numPr>
          <w:ilvl w:val="0"/>
          <w:numId w:val="3"/>
        </w:numPr>
        <w:rPr>
          <w:rFonts w:ascii="Arial" w:hAnsi="Arial" w:cs="Arial"/>
          <w:sz w:val="22"/>
          <w:szCs w:val="22"/>
        </w:rPr>
      </w:pPr>
      <w:r>
        <w:rPr>
          <w:rFonts w:ascii="Arial" w:hAnsi="Arial" w:cs="Arial"/>
          <w:sz w:val="22"/>
          <w:szCs w:val="22"/>
        </w:rPr>
        <w:t xml:space="preserve">Put control regions and exposed regions in a poisson model with an offset for the number of customers served in a county </w:t>
      </w:r>
    </w:p>
    <w:p w14:paraId="6B60735A" w14:textId="47E5C4E1" w:rsidR="00E51309" w:rsidRDefault="00E51309" w:rsidP="0050348F">
      <w:pPr>
        <w:pStyle w:val="ListParagraph"/>
        <w:numPr>
          <w:ilvl w:val="0"/>
          <w:numId w:val="3"/>
        </w:numPr>
        <w:rPr>
          <w:rFonts w:ascii="Arial" w:hAnsi="Arial" w:cs="Arial"/>
          <w:sz w:val="22"/>
          <w:szCs w:val="22"/>
        </w:rPr>
      </w:pPr>
      <w:r>
        <w:rPr>
          <w:rFonts w:ascii="Arial" w:hAnsi="Arial" w:cs="Arial"/>
          <w:sz w:val="22"/>
          <w:szCs w:val="22"/>
        </w:rPr>
        <w:t xml:space="preserve">Got effect estimates </w:t>
      </w:r>
    </w:p>
    <w:p w14:paraId="346C9EEC" w14:textId="7F62ECF2" w:rsidR="00E51309" w:rsidRDefault="00E51309" w:rsidP="0050348F">
      <w:pPr>
        <w:pStyle w:val="ListParagraph"/>
        <w:numPr>
          <w:ilvl w:val="0"/>
          <w:numId w:val="3"/>
        </w:numPr>
        <w:rPr>
          <w:rFonts w:ascii="Arial" w:hAnsi="Arial" w:cs="Arial"/>
          <w:sz w:val="22"/>
          <w:szCs w:val="22"/>
        </w:rPr>
      </w:pPr>
      <w:r>
        <w:rPr>
          <w:rFonts w:ascii="Arial" w:hAnsi="Arial" w:cs="Arial"/>
          <w:sz w:val="22"/>
          <w:szCs w:val="22"/>
        </w:rPr>
        <w:t xml:space="preserve">Also used a generalized case-crossover design, where we put case days and control days in a model and generated effect estimates </w:t>
      </w:r>
    </w:p>
    <w:p w14:paraId="6D2FCE0E" w14:textId="77777777" w:rsidR="00E51309" w:rsidRDefault="00E51309" w:rsidP="00E51309">
      <w:pPr>
        <w:rPr>
          <w:rFonts w:ascii="Arial" w:hAnsi="Arial" w:cs="Arial"/>
          <w:sz w:val="22"/>
          <w:szCs w:val="22"/>
        </w:rPr>
      </w:pPr>
    </w:p>
    <w:p w14:paraId="128812A2" w14:textId="77777777" w:rsidR="00E51309" w:rsidRDefault="00E51309" w:rsidP="00E51309">
      <w:pPr>
        <w:rPr>
          <w:rFonts w:ascii="Arial" w:hAnsi="Arial" w:cs="Arial"/>
          <w:sz w:val="22"/>
          <w:szCs w:val="22"/>
        </w:rPr>
      </w:pPr>
    </w:p>
    <w:p w14:paraId="66C6E509" w14:textId="7578819B" w:rsidR="00E51309" w:rsidRDefault="00E51309" w:rsidP="00E51309">
      <w:pPr>
        <w:pStyle w:val="ListParagraph"/>
        <w:numPr>
          <w:ilvl w:val="0"/>
          <w:numId w:val="3"/>
        </w:numPr>
        <w:rPr>
          <w:rFonts w:ascii="Arial" w:hAnsi="Arial" w:cs="Arial"/>
          <w:sz w:val="22"/>
          <w:szCs w:val="22"/>
        </w:rPr>
      </w:pPr>
      <w:r>
        <w:rPr>
          <w:rFonts w:ascii="Arial" w:hAnsi="Arial" w:cs="Arial"/>
          <w:sz w:val="22"/>
          <w:szCs w:val="22"/>
        </w:rPr>
        <w:lastRenderedPageBreak/>
        <w:t xml:space="preserve">Did this again with 4+ hour exposure and 8+ hour generated outcome, and 12+ hour exposure and 12+ hour outcome </w:t>
      </w:r>
    </w:p>
    <w:p w14:paraId="21EC741B" w14:textId="2F2E9D96" w:rsidR="00E51309" w:rsidRDefault="00E51309" w:rsidP="00E51309">
      <w:pPr>
        <w:pStyle w:val="ListParagraph"/>
        <w:numPr>
          <w:ilvl w:val="0"/>
          <w:numId w:val="3"/>
        </w:numPr>
        <w:rPr>
          <w:rFonts w:ascii="Arial" w:hAnsi="Arial" w:cs="Arial"/>
          <w:sz w:val="22"/>
          <w:szCs w:val="22"/>
        </w:rPr>
      </w:pPr>
      <w:r>
        <w:rPr>
          <w:rFonts w:ascii="Arial" w:hAnsi="Arial" w:cs="Arial"/>
          <w:sz w:val="22"/>
          <w:szCs w:val="22"/>
        </w:rPr>
        <w:t>For both study designs</w:t>
      </w:r>
    </w:p>
    <w:p w14:paraId="4BB8D0C5" w14:textId="2D7F3BFF" w:rsidR="00E51309" w:rsidRPr="00E51309" w:rsidRDefault="00E51309" w:rsidP="00E51309">
      <w:pPr>
        <w:pStyle w:val="ListParagraph"/>
        <w:numPr>
          <w:ilvl w:val="0"/>
          <w:numId w:val="3"/>
        </w:numPr>
        <w:rPr>
          <w:rFonts w:ascii="Arial" w:hAnsi="Arial" w:cs="Arial"/>
          <w:sz w:val="22"/>
          <w:szCs w:val="22"/>
        </w:rPr>
      </w:pPr>
      <w:r>
        <w:rPr>
          <w:rFonts w:ascii="Arial" w:hAnsi="Arial" w:cs="Arial"/>
          <w:sz w:val="22"/>
          <w:szCs w:val="22"/>
        </w:rPr>
        <w:t xml:space="preserve">Then repeated the </w:t>
      </w:r>
      <w:r w:rsidR="00444045">
        <w:rPr>
          <w:rFonts w:ascii="Arial" w:hAnsi="Arial" w:cs="Arial"/>
          <w:sz w:val="22"/>
          <w:szCs w:val="22"/>
        </w:rPr>
        <w:t>simulation</w:t>
      </w:r>
      <w:r>
        <w:rPr>
          <w:rFonts w:ascii="Arial" w:hAnsi="Arial" w:cs="Arial"/>
          <w:sz w:val="22"/>
          <w:szCs w:val="22"/>
        </w:rPr>
        <w:t xml:space="preserve"> 1000 </w:t>
      </w:r>
      <w:r w:rsidR="00444045">
        <w:rPr>
          <w:rFonts w:ascii="Arial" w:hAnsi="Arial" w:cs="Arial"/>
          <w:sz w:val="22"/>
          <w:szCs w:val="22"/>
        </w:rPr>
        <w:t>times</w:t>
      </w:r>
      <w:r>
        <w:rPr>
          <w:rFonts w:ascii="Arial" w:hAnsi="Arial" w:cs="Arial"/>
          <w:sz w:val="22"/>
          <w:szCs w:val="22"/>
        </w:rPr>
        <w:t xml:space="preserve">. </w:t>
      </w:r>
    </w:p>
    <w:p w14:paraId="5F7F034A" w14:textId="4C315D3A" w:rsidR="00FE7FC6" w:rsidRPr="006C1B4A" w:rsidRDefault="00AA11B0" w:rsidP="00B97E85">
      <w:pPr>
        <w:rPr>
          <w:rFonts w:ascii="Arial" w:hAnsi="Arial" w:cs="Arial"/>
          <w:sz w:val="22"/>
          <w:szCs w:val="22"/>
        </w:rPr>
      </w:pPr>
      <w:r w:rsidRPr="006C1B4A">
        <w:rPr>
          <w:rFonts w:ascii="Arial" w:hAnsi="Arial" w:cs="Arial"/>
          <w:sz w:val="22"/>
          <w:szCs w:val="22"/>
        </w:rPr>
        <w:tab/>
      </w:r>
    </w:p>
    <w:p w14:paraId="779A86F9" w14:textId="35E2C52C" w:rsidR="008016C6" w:rsidRPr="00B224B0" w:rsidRDefault="00927613">
      <w:pPr>
        <w:rPr>
          <w:rFonts w:ascii="Arial" w:hAnsi="Arial" w:cs="Arial"/>
          <w:b/>
          <w:bCs/>
          <w:sz w:val="22"/>
          <w:szCs w:val="22"/>
        </w:rPr>
      </w:pPr>
      <w:r w:rsidRPr="00B224B0">
        <w:rPr>
          <w:rFonts w:ascii="Arial" w:hAnsi="Arial" w:cs="Arial"/>
          <w:b/>
          <w:bCs/>
          <w:sz w:val="22"/>
          <w:szCs w:val="22"/>
        </w:rPr>
        <w:t>Testing bias from missing data:</w:t>
      </w:r>
    </w:p>
    <w:p w14:paraId="05EE1374" w14:textId="77777777" w:rsidR="00927613" w:rsidRDefault="00927613"/>
    <w:p w14:paraId="05FE813F" w14:textId="322D7FF8" w:rsidR="00927613" w:rsidRPr="007A0365" w:rsidRDefault="007A0365">
      <w:pPr>
        <w:rPr>
          <w:b/>
          <w:bCs/>
        </w:rPr>
      </w:pPr>
      <w:r w:rsidRPr="007A0365">
        <w:rPr>
          <w:b/>
          <w:bCs/>
        </w:rPr>
        <w:t xml:space="preserve">Results: </w:t>
      </w:r>
    </w:p>
    <w:p w14:paraId="6B3B0ED1" w14:textId="77777777" w:rsidR="008016C6" w:rsidRDefault="008016C6"/>
    <w:p w14:paraId="1BCB2A91" w14:textId="0DAFC880" w:rsidR="00BF1085" w:rsidRPr="00BF1085" w:rsidRDefault="00BF1085">
      <w:pPr>
        <w:rPr>
          <w:b/>
          <w:bCs/>
        </w:rPr>
      </w:pPr>
      <w:r w:rsidRPr="00BF1085">
        <w:rPr>
          <w:b/>
          <w:bCs/>
        </w:rPr>
        <w:t>Discussion:</w:t>
      </w:r>
    </w:p>
    <w:sectPr w:rsidR="00BF108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07-03T15:58:00Z" w:initials="HM">
    <w:p w14:paraId="72614BA5" w14:textId="37C1077D" w:rsidR="0080374E" w:rsidRDefault="0080374E">
      <w:pPr>
        <w:pStyle w:val="CommentText"/>
      </w:pPr>
      <w:r>
        <w:rPr>
          <w:rStyle w:val="CommentReference"/>
        </w:rPr>
        <w:annotationRef/>
      </w:r>
      <w:r w:rsidR="00AD6D01">
        <w:rPr>
          <w:rStyle w:val="CommentReference"/>
        </w:rPr>
        <w:t xml:space="preserve">I simplified this and just said that the dataset is hourly and by county. </w:t>
      </w:r>
      <w:r w:rsidR="003D7F61">
        <w:rPr>
          <w:rStyle w:val="CommentReference"/>
        </w:rPr>
        <w:t>Leaves out a lot of admin</w:t>
      </w:r>
      <w:r w:rsidR="00614B13">
        <w:rPr>
          <w:rStyle w:val="CommentReference"/>
        </w:rPr>
        <w:t xml:space="preserve"> about describing 10 minute counts and subcounty units</w:t>
      </w:r>
      <w:r w:rsidR="003D7F61">
        <w:rPr>
          <w:rStyle w:val="CommentReference"/>
        </w:rPr>
        <w:t xml:space="preserve">. </w:t>
      </w:r>
      <w:r w:rsidR="00936ED0">
        <w:rPr>
          <w:rStyle w:val="CommentReference"/>
        </w:rPr>
        <w:t>Idk what we think. I just think the whole</w:t>
      </w:r>
      <w:r w:rsidR="00A75635">
        <w:rPr>
          <w:rStyle w:val="CommentReference"/>
        </w:rPr>
        <w:t xml:space="preserve"> data</w:t>
      </w:r>
      <w:r w:rsidR="00936ED0">
        <w:rPr>
          <w:rStyle w:val="CommentReference"/>
        </w:rPr>
        <w:t xml:space="preserve"> structure and aggregation thing is maybe for the supplement, because why would a reader care, initially</w:t>
      </w:r>
      <w:r w:rsidR="00C24135">
        <w:rPr>
          <w:rStyle w:val="CommentReference"/>
        </w:rPr>
        <w:t>, that we had finer grain data</w:t>
      </w:r>
      <w:r w:rsidR="00936ED0">
        <w:rPr>
          <w:rStyle w:val="CommentReference"/>
        </w:rPr>
        <w:t>?</w:t>
      </w:r>
      <w:r w:rsidR="00D06D24">
        <w:rPr>
          <w:rStyle w:val="CommentReference"/>
        </w:rPr>
        <w:t xml:space="preserve"> Unless they want to use this exact dataset? Which they might, but in that case let’s give them the </w:t>
      </w:r>
      <w:r w:rsidR="00C24135">
        <w:rPr>
          <w:rStyle w:val="CommentReference"/>
        </w:rPr>
        <w:t>supplementary</w:t>
      </w:r>
      <w:r w:rsidR="00D06D24">
        <w:rPr>
          <w:rStyle w:val="CommentReference"/>
        </w:rPr>
        <w:t xml:space="preserve"> info and code</w:t>
      </w:r>
      <w:r w:rsidR="00C24135">
        <w:rPr>
          <w:rStyle w:val="CommentReference"/>
        </w:rPr>
        <w:t xml:space="preserve"> in the supplement?</w:t>
      </w:r>
    </w:p>
  </w:comment>
  <w:comment w:id="1" w:author="Heather M" w:date="2024-07-03T16:45:00Z" w:initials="HM">
    <w:p w14:paraId="4F334AF8" w14:textId="4849736F"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Help pls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614BA5" w15:done="0"/>
  <w15:commentEx w15:paraId="4F334A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90BD9C" w16cex:dateUtc="2024-07-03T19:58:00Z"/>
  <w16cex:commentExtensible w16cex:durableId="6A3A4F36" w16cex:dateUtc="2024-07-03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614BA5" w16cid:durableId="1490BD9C"/>
  <w16cid:commentId w16cid:paraId="4F334AF8" w16cid:durableId="6A3A4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484EC" w14:textId="77777777" w:rsidR="00D762BE" w:rsidRDefault="00D762BE" w:rsidP="008C0CD6">
      <w:r>
        <w:separator/>
      </w:r>
    </w:p>
  </w:endnote>
  <w:endnote w:type="continuationSeparator" w:id="0">
    <w:p w14:paraId="04414B7A" w14:textId="77777777" w:rsidR="00D762BE" w:rsidRDefault="00D762BE"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4B450FD6"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337D65C7" w14:textId="77777777" w:rsidR="008C0CD6" w:rsidRPr="00684B2E" w:rsidRDefault="008C0CD6" w:rsidP="008C0CD6">
      <w:pPr>
        <w:pStyle w:val="EndnoteText"/>
        <w:rPr>
          <w:rFonts w:ascii="Arial" w:hAnsi="Arial" w:cs="Arial"/>
          <w:sz w:val="22"/>
          <w:szCs w:val="22"/>
        </w:rPr>
      </w:pPr>
    </w:p>
  </w:endnote>
  <w:endnote w:id="7">
    <w:p w14:paraId="6CB63F62"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3">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4">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5">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6">
    <w:p w14:paraId="34AA2A40" w14:textId="77777777" w:rsidR="00AB445C" w:rsidRPr="00684B2E" w:rsidRDefault="00AB445C" w:rsidP="00AB445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7F23A11A" w14:textId="77777777" w:rsidR="00AB445C" w:rsidRPr="00684B2E" w:rsidRDefault="00AB445C" w:rsidP="00AB445C">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1">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2">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3">
    <w:p w14:paraId="42A37037" w14:textId="77777777" w:rsidR="006A35D2" w:rsidRPr="00684B2E" w:rsidRDefault="006A35D2" w:rsidP="006A35D2">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1314C7F9" w14:textId="77777777" w:rsidR="006A35D2" w:rsidRPr="00684B2E" w:rsidRDefault="006A35D2" w:rsidP="006A35D2">
      <w:pPr>
        <w:pStyle w:val="EndnoteText"/>
        <w:rPr>
          <w:rFonts w:ascii="Arial" w:hAnsi="Arial" w:cs="Arial"/>
          <w:sz w:val="22"/>
          <w:szCs w:val="22"/>
        </w:rPr>
      </w:pPr>
    </w:p>
  </w:endnote>
  <w:endnote w:id="24">
    <w:p w14:paraId="4426D855" w14:textId="77777777" w:rsidR="00A54971" w:rsidRPr="00684B2E" w:rsidRDefault="00A54971" w:rsidP="00A5497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14611A4" w14:textId="77777777" w:rsidR="00A54971" w:rsidRPr="00684B2E" w:rsidRDefault="00A54971" w:rsidP="00A54971">
      <w:pPr>
        <w:pStyle w:val="EndnoteText"/>
        <w:rPr>
          <w:rFonts w:ascii="Arial" w:hAnsi="Arial" w:cs="Arial"/>
          <w:sz w:val="22"/>
          <w:szCs w:val="22"/>
        </w:rPr>
      </w:pPr>
    </w:p>
  </w:endnote>
  <w:endnote w:id="25">
    <w:p w14:paraId="181F957A" w14:textId="77777777" w:rsidR="00A54971" w:rsidRPr="00684B2E" w:rsidRDefault="00A54971" w:rsidP="00A5497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EB61515" w14:textId="77777777" w:rsidR="00A54971" w:rsidRPr="00684B2E" w:rsidRDefault="00A54971" w:rsidP="00A54971">
      <w:pPr>
        <w:pStyle w:val="EndnoteText"/>
        <w:rPr>
          <w:rFonts w:ascii="Arial" w:hAnsi="Arial" w:cs="Arial"/>
          <w:sz w:val="22"/>
          <w:szCs w:val="22"/>
        </w:rPr>
      </w:pPr>
    </w:p>
  </w:endnote>
  <w:endnote w:id="26">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7">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8">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29">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F23F5" w14:textId="77777777" w:rsidR="00D762BE" w:rsidRDefault="00D762BE" w:rsidP="008C0CD6">
      <w:r>
        <w:separator/>
      </w:r>
    </w:p>
  </w:footnote>
  <w:footnote w:type="continuationSeparator" w:id="0">
    <w:p w14:paraId="4BA110FB" w14:textId="77777777" w:rsidR="00D762BE" w:rsidRDefault="00D762BE"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2"/>
  </w:num>
  <w:num w:numId="2" w16cid:durableId="75711415">
    <w:abstractNumId w:val="1"/>
  </w:num>
  <w:num w:numId="3" w16cid:durableId="114829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59D4"/>
    <w:rsid w:val="00020FD3"/>
    <w:rsid w:val="00022965"/>
    <w:rsid w:val="00022B37"/>
    <w:rsid w:val="00022C3F"/>
    <w:rsid w:val="00026125"/>
    <w:rsid w:val="00032CD8"/>
    <w:rsid w:val="00036D2D"/>
    <w:rsid w:val="00040793"/>
    <w:rsid w:val="0004516A"/>
    <w:rsid w:val="000567C0"/>
    <w:rsid w:val="00057CC1"/>
    <w:rsid w:val="00057FBF"/>
    <w:rsid w:val="00065369"/>
    <w:rsid w:val="00067C45"/>
    <w:rsid w:val="00070171"/>
    <w:rsid w:val="00071CE9"/>
    <w:rsid w:val="00073595"/>
    <w:rsid w:val="000742A4"/>
    <w:rsid w:val="00075133"/>
    <w:rsid w:val="00085F4E"/>
    <w:rsid w:val="00094FDB"/>
    <w:rsid w:val="0009703F"/>
    <w:rsid w:val="000A066F"/>
    <w:rsid w:val="000A178A"/>
    <w:rsid w:val="000A4CAC"/>
    <w:rsid w:val="000A77D0"/>
    <w:rsid w:val="000B1432"/>
    <w:rsid w:val="000B61C7"/>
    <w:rsid w:val="000C29FD"/>
    <w:rsid w:val="000C42E5"/>
    <w:rsid w:val="000D3EAF"/>
    <w:rsid w:val="000D7FA1"/>
    <w:rsid w:val="000E192F"/>
    <w:rsid w:val="000E232F"/>
    <w:rsid w:val="000E5AB8"/>
    <w:rsid w:val="000F1884"/>
    <w:rsid w:val="000F354B"/>
    <w:rsid w:val="000F3BF6"/>
    <w:rsid w:val="000F3D86"/>
    <w:rsid w:val="0010211B"/>
    <w:rsid w:val="001025E2"/>
    <w:rsid w:val="00102A4C"/>
    <w:rsid w:val="0010410F"/>
    <w:rsid w:val="001116D6"/>
    <w:rsid w:val="001169B7"/>
    <w:rsid w:val="00116B5D"/>
    <w:rsid w:val="00120AD3"/>
    <w:rsid w:val="00123CE2"/>
    <w:rsid w:val="001274EC"/>
    <w:rsid w:val="00131EC6"/>
    <w:rsid w:val="00137FF2"/>
    <w:rsid w:val="00140806"/>
    <w:rsid w:val="001456BB"/>
    <w:rsid w:val="00146F33"/>
    <w:rsid w:val="0015111C"/>
    <w:rsid w:val="001526D8"/>
    <w:rsid w:val="00152C08"/>
    <w:rsid w:val="0016231B"/>
    <w:rsid w:val="00162612"/>
    <w:rsid w:val="00162EF9"/>
    <w:rsid w:val="00166FA1"/>
    <w:rsid w:val="00167E04"/>
    <w:rsid w:val="001716F9"/>
    <w:rsid w:val="0017290B"/>
    <w:rsid w:val="00181EE1"/>
    <w:rsid w:val="001867A2"/>
    <w:rsid w:val="00186D9C"/>
    <w:rsid w:val="001A0E9E"/>
    <w:rsid w:val="001A212A"/>
    <w:rsid w:val="001A225B"/>
    <w:rsid w:val="001A25D9"/>
    <w:rsid w:val="001A296F"/>
    <w:rsid w:val="001A3544"/>
    <w:rsid w:val="001A60BD"/>
    <w:rsid w:val="001A638D"/>
    <w:rsid w:val="001B2614"/>
    <w:rsid w:val="001B5CFA"/>
    <w:rsid w:val="001C5A37"/>
    <w:rsid w:val="001D1C80"/>
    <w:rsid w:val="001E1920"/>
    <w:rsid w:val="001E3C5E"/>
    <w:rsid w:val="001E4B50"/>
    <w:rsid w:val="001E5D00"/>
    <w:rsid w:val="001F548A"/>
    <w:rsid w:val="001F74A5"/>
    <w:rsid w:val="001F7ECE"/>
    <w:rsid w:val="002027B9"/>
    <w:rsid w:val="002114D7"/>
    <w:rsid w:val="00215333"/>
    <w:rsid w:val="00216B5C"/>
    <w:rsid w:val="00217124"/>
    <w:rsid w:val="00223312"/>
    <w:rsid w:val="00224297"/>
    <w:rsid w:val="00224B5C"/>
    <w:rsid w:val="0022657B"/>
    <w:rsid w:val="00227648"/>
    <w:rsid w:val="00230753"/>
    <w:rsid w:val="00230CD3"/>
    <w:rsid w:val="00231841"/>
    <w:rsid w:val="00234470"/>
    <w:rsid w:val="00234CC7"/>
    <w:rsid w:val="00236877"/>
    <w:rsid w:val="002428D1"/>
    <w:rsid w:val="002521B6"/>
    <w:rsid w:val="002535EF"/>
    <w:rsid w:val="00257926"/>
    <w:rsid w:val="002626E4"/>
    <w:rsid w:val="00267AFB"/>
    <w:rsid w:val="00281E70"/>
    <w:rsid w:val="002851AC"/>
    <w:rsid w:val="00287D27"/>
    <w:rsid w:val="00293037"/>
    <w:rsid w:val="002A04DB"/>
    <w:rsid w:val="002A2347"/>
    <w:rsid w:val="002A27FB"/>
    <w:rsid w:val="002A71FE"/>
    <w:rsid w:val="002B00B5"/>
    <w:rsid w:val="002B6007"/>
    <w:rsid w:val="002B7B5D"/>
    <w:rsid w:val="002C1290"/>
    <w:rsid w:val="002C7EFF"/>
    <w:rsid w:val="002E2A49"/>
    <w:rsid w:val="002E3C9C"/>
    <w:rsid w:val="002E5730"/>
    <w:rsid w:val="002E5BE5"/>
    <w:rsid w:val="002E7902"/>
    <w:rsid w:val="002F1008"/>
    <w:rsid w:val="002F284B"/>
    <w:rsid w:val="002F2C41"/>
    <w:rsid w:val="002F376B"/>
    <w:rsid w:val="00300FA7"/>
    <w:rsid w:val="00302DA5"/>
    <w:rsid w:val="0030362F"/>
    <w:rsid w:val="00307B4B"/>
    <w:rsid w:val="003111D6"/>
    <w:rsid w:val="00311C5D"/>
    <w:rsid w:val="00312713"/>
    <w:rsid w:val="00315815"/>
    <w:rsid w:val="003173CC"/>
    <w:rsid w:val="0034048B"/>
    <w:rsid w:val="003427F3"/>
    <w:rsid w:val="003458B8"/>
    <w:rsid w:val="003502B2"/>
    <w:rsid w:val="0035033D"/>
    <w:rsid w:val="00350599"/>
    <w:rsid w:val="00350D35"/>
    <w:rsid w:val="00352362"/>
    <w:rsid w:val="0035310D"/>
    <w:rsid w:val="003535AC"/>
    <w:rsid w:val="00353F3E"/>
    <w:rsid w:val="00362EFE"/>
    <w:rsid w:val="003637DE"/>
    <w:rsid w:val="00363E3F"/>
    <w:rsid w:val="00364120"/>
    <w:rsid w:val="00366989"/>
    <w:rsid w:val="003804C2"/>
    <w:rsid w:val="00380659"/>
    <w:rsid w:val="0038094D"/>
    <w:rsid w:val="00382B75"/>
    <w:rsid w:val="00385AC3"/>
    <w:rsid w:val="0039248D"/>
    <w:rsid w:val="00392EDB"/>
    <w:rsid w:val="00394DFE"/>
    <w:rsid w:val="003955D5"/>
    <w:rsid w:val="00396213"/>
    <w:rsid w:val="003A689E"/>
    <w:rsid w:val="003B4A4D"/>
    <w:rsid w:val="003B7D66"/>
    <w:rsid w:val="003C4C5F"/>
    <w:rsid w:val="003D2721"/>
    <w:rsid w:val="003D5721"/>
    <w:rsid w:val="003D6935"/>
    <w:rsid w:val="003D6B1B"/>
    <w:rsid w:val="003D7F61"/>
    <w:rsid w:val="003E0519"/>
    <w:rsid w:val="003E3FEB"/>
    <w:rsid w:val="003E56C5"/>
    <w:rsid w:val="003F2CEA"/>
    <w:rsid w:val="003F416B"/>
    <w:rsid w:val="003F6BDE"/>
    <w:rsid w:val="003F706A"/>
    <w:rsid w:val="003F7CBB"/>
    <w:rsid w:val="00405764"/>
    <w:rsid w:val="00407AE8"/>
    <w:rsid w:val="00411228"/>
    <w:rsid w:val="00412C50"/>
    <w:rsid w:val="00413F23"/>
    <w:rsid w:val="00414DF4"/>
    <w:rsid w:val="00415810"/>
    <w:rsid w:val="00423148"/>
    <w:rsid w:val="00423F96"/>
    <w:rsid w:val="00425DD8"/>
    <w:rsid w:val="004267AC"/>
    <w:rsid w:val="00426F55"/>
    <w:rsid w:val="00427B7C"/>
    <w:rsid w:val="004361B3"/>
    <w:rsid w:val="00443AF7"/>
    <w:rsid w:val="00444045"/>
    <w:rsid w:val="0044407B"/>
    <w:rsid w:val="00447094"/>
    <w:rsid w:val="00450A18"/>
    <w:rsid w:val="00450B83"/>
    <w:rsid w:val="00454580"/>
    <w:rsid w:val="0046330C"/>
    <w:rsid w:val="00465951"/>
    <w:rsid w:val="0046750B"/>
    <w:rsid w:val="0046758D"/>
    <w:rsid w:val="004744F8"/>
    <w:rsid w:val="00485FFB"/>
    <w:rsid w:val="004900EE"/>
    <w:rsid w:val="00495405"/>
    <w:rsid w:val="00496DB9"/>
    <w:rsid w:val="004A0F69"/>
    <w:rsid w:val="004B0D6E"/>
    <w:rsid w:val="004B5950"/>
    <w:rsid w:val="004B5CFD"/>
    <w:rsid w:val="004B669C"/>
    <w:rsid w:val="004B7525"/>
    <w:rsid w:val="004C0E25"/>
    <w:rsid w:val="004D018F"/>
    <w:rsid w:val="004D0383"/>
    <w:rsid w:val="004D4C42"/>
    <w:rsid w:val="004D5DD3"/>
    <w:rsid w:val="004D5EF7"/>
    <w:rsid w:val="004E0C92"/>
    <w:rsid w:val="004E12FC"/>
    <w:rsid w:val="004E1F36"/>
    <w:rsid w:val="004F0795"/>
    <w:rsid w:val="004F13A0"/>
    <w:rsid w:val="004F57EF"/>
    <w:rsid w:val="0050348F"/>
    <w:rsid w:val="005040D6"/>
    <w:rsid w:val="00506146"/>
    <w:rsid w:val="00511A7D"/>
    <w:rsid w:val="00512950"/>
    <w:rsid w:val="00512E40"/>
    <w:rsid w:val="005138F5"/>
    <w:rsid w:val="00513C69"/>
    <w:rsid w:val="00515464"/>
    <w:rsid w:val="005438F2"/>
    <w:rsid w:val="00545BCD"/>
    <w:rsid w:val="0055038F"/>
    <w:rsid w:val="00550DE3"/>
    <w:rsid w:val="0055560D"/>
    <w:rsid w:val="0055750C"/>
    <w:rsid w:val="00560117"/>
    <w:rsid w:val="0056198E"/>
    <w:rsid w:val="005678DF"/>
    <w:rsid w:val="00572630"/>
    <w:rsid w:val="00574B67"/>
    <w:rsid w:val="00575266"/>
    <w:rsid w:val="00581D6F"/>
    <w:rsid w:val="00582351"/>
    <w:rsid w:val="00585A97"/>
    <w:rsid w:val="0058736F"/>
    <w:rsid w:val="00587DF5"/>
    <w:rsid w:val="005951D7"/>
    <w:rsid w:val="0059652C"/>
    <w:rsid w:val="00596B95"/>
    <w:rsid w:val="00597106"/>
    <w:rsid w:val="005A2291"/>
    <w:rsid w:val="005A2B26"/>
    <w:rsid w:val="005A5117"/>
    <w:rsid w:val="005A7774"/>
    <w:rsid w:val="005B1A7B"/>
    <w:rsid w:val="005B4C09"/>
    <w:rsid w:val="005B61EA"/>
    <w:rsid w:val="005C4FD5"/>
    <w:rsid w:val="005C5DDD"/>
    <w:rsid w:val="005D0912"/>
    <w:rsid w:val="005D4CAB"/>
    <w:rsid w:val="005E08EC"/>
    <w:rsid w:val="005E09CA"/>
    <w:rsid w:val="005E2CBA"/>
    <w:rsid w:val="005E59CF"/>
    <w:rsid w:val="005E6C43"/>
    <w:rsid w:val="005F7975"/>
    <w:rsid w:val="00606DFD"/>
    <w:rsid w:val="00607A81"/>
    <w:rsid w:val="0061168E"/>
    <w:rsid w:val="00614B13"/>
    <w:rsid w:val="006158DC"/>
    <w:rsid w:val="00621C93"/>
    <w:rsid w:val="00624287"/>
    <w:rsid w:val="006259A4"/>
    <w:rsid w:val="00625B57"/>
    <w:rsid w:val="006330FF"/>
    <w:rsid w:val="0063442A"/>
    <w:rsid w:val="006352B4"/>
    <w:rsid w:val="0064609D"/>
    <w:rsid w:val="006524A5"/>
    <w:rsid w:val="0065350D"/>
    <w:rsid w:val="00654BFC"/>
    <w:rsid w:val="00655F4F"/>
    <w:rsid w:val="00655F99"/>
    <w:rsid w:val="00656CCF"/>
    <w:rsid w:val="00660215"/>
    <w:rsid w:val="006618D1"/>
    <w:rsid w:val="006621EE"/>
    <w:rsid w:val="00663740"/>
    <w:rsid w:val="0066374E"/>
    <w:rsid w:val="00663EEA"/>
    <w:rsid w:val="00664CB1"/>
    <w:rsid w:val="0066525B"/>
    <w:rsid w:val="00665ED3"/>
    <w:rsid w:val="0066691C"/>
    <w:rsid w:val="00666EC1"/>
    <w:rsid w:val="00667781"/>
    <w:rsid w:val="0067121F"/>
    <w:rsid w:val="006714C7"/>
    <w:rsid w:val="006725BD"/>
    <w:rsid w:val="0067267E"/>
    <w:rsid w:val="0067374F"/>
    <w:rsid w:val="00681278"/>
    <w:rsid w:val="006829A3"/>
    <w:rsid w:val="006843E2"/>
    <w:rsid w:val="00690FFA"/>
    <w:rsid w:val="006976DA"/>
    <w:rsid w:val="006A03B2"/>
    <w:rsid w:val="006A1C60"/>
    <w:rsid w:val="006A35D2"/>
    <w:rsid w:val="006A45C6"/>
    <w:rsid w:val="006A614B"/>
    <w:rsid w:val="006B19A4"/>
    <w:rsid w:val="006B2305"/>
    <w:rsid w:val="006C1B4A"/>
    <w:rsid w:val="006D61A6"/>
    <w:rsid w:val="006D6B64"/>
    <w:rsid w:val="006D7FB8"/>
    <w:rsid w:val="006E1D2F"/>
    <w:rsid w:val="006E51EC"/>
    <w:rsid w:val="006E584B"/>
    <w:rsid w:val="006F08C2"/>
    <w:rsid w:val="006F4387"/>
    <w:rsid w:val="00700F2E"/>
    <w:rsid w:val="00704E0C"/>
    <w:rsid w:val="007055D9"/>
    <w:rsid w:val="00705B22"/>
    <w:rsid w:val="0070790F"/>
    <w:rsid w:val="007111A4"/>
    <w:rsid w:val="007137B4"/>
    <w:rsid w:val="00716199"/>
    <w:rsid w:val="0071719C"/>
    <w:rsid w:val="00720AD5"/>
    <w:rsid w:val="00720BFA"/>
    <w:rsid w:val="00721889"/>
    <w:rsid w:val="00725618"/>
    <w:rsid w:val="00725E87"/>
    <w:rsid w:val="00733187"/>
    <w:rsid w:val="00733929"/>
    <w:rsid w:val="00733E87"/>
    <w:rsid w:val="00740267"/>
    <w:rsid w:val="00743E6B"/>
    <w:rsid w:val="0074513D"/>
    <w:rsid w:val="007459AF"/>
    <w:rsid w:val="007541F8"/>
    <w:rsid w:val="00754DE6"/>
    <w:rsid w:val="007552F2"/>
    <w:rsid w:val="007659A7"/>
    <w:rsid w:val="0076730D"/>
    <w:rsid w:val="00767E7F"/>
    <w:rsid w:val="00780BFF"/>
    <w:rsid w:val="00780D4D"/>
    <w:rsid w:val="00782655"/>
    <w:rsid w:val="00784459"/>
    <w:rsid w:val="0078486F"/>
    <w:rsid w:val="00785BD3"/>
    <w:rsid w:val="00790F52"/>
    <w:rsid w:val="007914EE"/>
    <w:rsid w:val="00793D88"/>
    <w:rsid w:val="007A0365"/>
    <w:rsid w:val="007A2ABA"/>
    <w:rsid w:val="007A2C34"/>
    <w:rsid w:val="007A3C43"/>
    <w:rsid w:val="007A3D89"/>
    <w:rsid w:val="007A5A21"/>
    <w:rsid w:val="007B111C"/>
    <w:rsid w:val="007B1397"/>
    <w:rsid w:val="007B1868"/>
    <w:rsid w:val="007B2227"/>
    <w:rsid w:val="007B2B40"/>
    <w:rsid w:val="007B3B75"/>
    <w:rsid w:val="007B405A"/>
    <w:rsid w:val="007B76D4"/>
    <w:rsid w:val="007C012F"/>
    <w:rsid w:val="007C0C86"/>
    <w:rsid w:val="007C2EE9"/>
    <w:rsid w:val="007C5487"/>
    <w:rsid w:val="007C7779"/>
    <w:rsid w:val="007C7C78"/>
    <w:rsid w:val="007D243D"/>
    <w:rsid w:val="007D3D8C"/>
    <w:rsid w:val="007D6F95"/>
    <w:rsid w:val="007E11CF"/>
    <w:rsid w:val="007E512D"/>
    <w:rsid w:val="007E6818"/>
    <w:rsid w:val="007F2050"/>
    <w:rsid w:val="007F20FF"/>
    <w:rsid w:val="007F5EE5"/>
    <w:rsid w:val="007F73AB"/>
    <w:rsid w:val="0080162C"/>
    <w:rsid w:val="008016C6"/>
    <w:rsid w:val="0080374E"/>
    <w:rsid w:val="00803D38"/>
    <w:rsid w:val="00803E76"/>
    <w:rsid w:val="00804E71"/>
    <w:rsid w:val="008121DC"/>
    <w:rsid w:val="00812FA1"/>
    <w:rsid w:val="00822AAD"/>
    <w:rsid w:val="00831906"/>
    <w:rsid w:val="00831AF9"/>
    <w:rsid w:val="00836F86"/>
    <w:rsid w:val="0083770D"/>
    <w:rsid w:val="0085371A"/>
    <w:rsid w:val="00855190"/>
    <w:rsid w:val="0085654F"/>
    <w:rsid w:val="008609A2"/>
    <w:rsid w:val="00863AFA"/>
    <w:rsid w:val="00864959"/>
    <w:rsid w:val="008669D1"/>
    <w:rsid w:val="008703CA"/>
    <w:rsid w:val="008753A1"/>
    <w:rsid w:val="00877243"/>
    <w:rsid w:val="008776AC"/>
    <w:rsid w:val="00883D63"/>
    <w:rsid w:val="008873C4"/>
    <w:rsid w:val="00892297"/>
    <w:rsid w:val="008932C0"/>
    <w:rsid w:val="00894AFD"/>
    <w:rsid w:val="00897653"/>
    <w:rsid w:val="008A4AF5"/>
    <w:rsid w:val="008A4CA6"/>
    <w:rsid w:val="008A4EEF"/>
    <w:rsid w:val="008A5210"/>
    <w:rsid w:val="008A545D"/>
    <w:rsid w:val="008B50A2"/>
    <w:rsid w:val="008B7C8A"/>
    <w:rsid w:val="008C0CD6"/>
    <w:rsid w:val="008C1751"/>
    <w:rsid w:val="008C2E9F"/>
    <w:rsid w:val="008C3E35"/>
    <w:rsid w:val="008C42FF"/>
    <w:rsid w:val="008E0A55"/>
    <w:rsid w:val="008F2A3A"/>
    <w:rsid w:val="0090029F"/>
    <w:rsid w:val="00903A52"/>
    <w:rsid w:val="00907DA1"/>
    <w:rsid w:val="00907E4D"/>
    <w:rsid w:val="0091088D"/>
    <w:rsid w:val="00911A03"/>
    <w:rsid w:val="00912A68"/>
    <w:rsid w:val="00915C14"/>
    <w:rsid w:val="00917BC0"/>
    <w:rsid w:val="00920C1F"/>
    <w:rsid w:val="009249A7"/>
    <w:rsid w:val="00924AC1"/>
    <w:rsid w:val="00927613"/>
    <w:rsid w:val="00927DD6"/>
    <w:rsid w:val="00930915"/>
    <w:rsid w:val="00933154"/>
    <w:rsid w:val="00934034"/>
    <w:rsid w:val="009351CB"/>
    <w:rsid w:val="00936084"/>
    <w:rsid w:val="00936ED0"/>
    <w:rsid w:val="009376A7"/>
    <w:rsid w:val="00941408"/>
    <w:rsid w:val="0094245C"/>
    <w:rsid w:val="009472C5"/>
    <w:rsid w:val="0096042E"/>
    <w:rsid w:val="009624E1"/>
    <w:rsid w:val="00963F72"/>
    <w:rsid w:val="00972A93"/>
    <w:rsid w:val="00972E63"/>
    <w:rsid w:val="00973379"/>
    <w:rsid w:val="00974898"/>
    <w:rsid w:val="00985E10"/>
    <w:rsid w:val="00987019"/>
    <w:rsid w:val="009A1656"/>
    <w:rsid w:val="009A1B93"/>
    <w:rsid w:val="009A32A3"/>
    <w:rsid w:val="009A3E30"/>
    <w:rsid w:val="009A4F2D"/>
    <w:rsid w:val="009B6C03"/>
    <w:rsid w:val="009B6FA8"/>
    <w:rsid w:val="009B77F5"/>
    <w:rsid w:val="009C1C3C"/>
    <w:rsid w:val="009C50ED"/>
    <w:rsid w:val="009C6211"/>
    <w:rsid w:val="009C71A5"/>
    <w:rsid w:val="009D2ED2"/>
    <w:rsid w:val="009D4C42"/>
    <w:rsid w:val="009D7AB6"/>
    <w:rsid w:val="009E0405"/>
    <w:rsid w:val="009E2707"/>
    <w:rsid w:val="009E31E7"/>
    <w:rsid w:val="009E40A8"/>
    <w:rsid w:val="009E4479"/>
    <w:rsid w:val="009E6147"/>
    <w:rsid w:val="009E7FCE"/>
    <w:rsid w:val="009F2D4C"/>
    <w:rsid w:val="009F3045"/>
    <w:rsid w:val="009F4FBF"/>
    <w:rsid w:val="00A02B4C"/>
    <w:rsid w:val="00A02EA6"/>
    <w:rsid w:val="00A04328"/>
    <w:rsid w:val="00A17498"/>
    <w:rsid w:val="00A17AFB"/>
    <w:rsid w:val="00A223A7"/>
    <w:rsid w:val="00A275A2"/>
    <w:rsid w:val="00A2769D"/>
    <w:rsid w:val="00A27869"/>
    <w:rsid w:val="00A3025C"/>
    <w:rsid w:val="00A35C0E"/>
    <w:rsid w:val="00A37A92"/>
    <w:rsid w:val="00A41261"/>
    <w:rsid w:val="00A418D5"/>
    <w:rsid w:val="00A41EA1"/>
    <w:rsid w:val="00A44A81"/>
    <w:rsid w:val="00A4501C"/>
    <w:rsid w:val="00A466E1"/>
    <w:rsid w:val="00A50C55"/>
    <w:rsid w:val="00A54971"/>
    <w:rsid w:val="00A54FEB"/>
    <w:rsid w:val="00A54FFB"/>
    <w:rsid w:val="00A6032D"/>
    <w:rsid w:val="00A60928"/>
    <w:rsid w:val="00A63A28"/>
    <w:rsid w:val="00A65F7F"/>
    <w:rsid w:val="00A70EC3"/>
    <w:rsid w:val="00A75635"/>
    <w:rsid w:val="00A82B7D"/>
    <w:rsid w:val="00A85C0F"/>
    <w:rsid w:val="00A933B1"/>
    <w:rsid w:val="00A95E4D"/>
    <w:rsid w:val="00A96682"/>
    <w:rsid w:val="00AA11B0"/>
    <w:rsid w:val="00AA3D18"/>
    <w:rsid w:val="00AB4425"/>
    <w:rsid w:val="00AB445C"/>
    <w:rsid w:val="00AB54A9"/>
    <w:rsid w:val="00AC1C07"/>
    <w:rsid w:val="00AC28F9"/>
    <w:rsid w:val="00AC30C4"/>
    <w:rsid w:val="00AC351F"/>
    <w:rsid w:val="00AC6B59"/>
    <w:rsid w:val="00AD6D01"/>
    <w:rsid w:val="00AE22DE"/>
    <w:rsid w:val="00AE5481"/>
    <w:rsid w:val="00AE56CD"/>
    <w:rsid w:val="00AE6A28"/>
    <w:rsid w:val="00AE6A5A"/>
    <w:rsid w:val="00AE70C9"/>
    <w:rsid w:val="00AF1E63"/>
    <w:rsid w:val="00AF30EE"/>
    <w:rsid w:val="00AF672C"/>
    <w:rsid w:val="00B12412"/>
    <w:rsid w:val="00B14E5E"/>
    <w:rsid w:val="00B1541F"/>
    <w:rsid w:val="00B1765D"/>
    <w:rsid w:val="00B17858"/>
    <w:rsid w:val="00B224B0"/>
    <w:rsid w:val="00B23534"/>
    <w:rsid w:val="00B25908"/>
    <w:rsid w:val="00B27B32"/>
    <w:rsid w:val="00B3235F"/>
    <w:rsid w:val="00B35594"/>
    <w:rsid w:val="00B364CD"/>
    <w:rsid w:val="00B367B0"/>
    <w:rsid w:val="00B3795F"/>
    <w:rsid w:val="00B55CF2"/>
    <w:rsid w:val="00B5751B"/>
    <w:rsid w:val="00B57F67"/>
    <w:rsid w:val="00B6041D"/>
    <w:rsid w:val="00B617D3"/>
    <w:rsid w:val="00B62206"/>
    <w:rsid w:val="00B62FE5"/>
    <w:rsid w:val="00B65C2F"/>
    <w:rsid w:val="00B73744"/>
    <w:rsid w:val="00B73FE8"/>
    <w:rsid w:val="00B7629A"/>
    <w:rsid w:val="00B8131D"/>
    <w:rsid w:val="00B829BB"/>
    <w:rsid w:val="00B84492"/>
    <w:rsid w:val="00B8598E"/>
    <w:rsid w:val="00B9079E"/>
    <w:rsid w:val="00B90995"/>
    <w:rsid w:val="00B97E85"/>
    <w:rsid w:val="00BA3CFF"/>
    <w:rsid w:val="00BA45AF"/>
    <w:rsid w:val="00BA4F93"/>
    <w:rsid w:val="00BA5459"/>
    <w:rsid w:val="00BB147F"/>
    <w:rsid w:val="00BB1627"/>
    <w:rsid w:val="00BB29D7"/>
    <w:rsid w:val="00BB2F28"/>
    <w:rsid w:val="00BB50CD"/>
    <w:rsid w:val="00BB545A"/>
    <w:rsid w:val="00BB57E8"/>
    <w:rsid w:val="00BC6EA3"/>
    <w:rsid w:val="00BD5269"/>
    <w:rsid w:val="00BD7842"/>
    <w:rsid w:val="00BE0232"/>
    <w:rsid w:val="00BE0F7B"/>
    <w:rsid w:val="00BE3544"/>
    <w:rsid w:val="00BE425E"/>
    <w:rsid w:val="00BE6376"/>
    <w:rsid w:val="00BE7438"/>
    <w:rsid w:val="00BF1085"/>
    <w:rsid w:val="00BF28E7"/>
    <w:rsid w:val="00BF2AD6"/>
    <w:rsid w:val="00BF3B6A"/>
    <w:rsid w:val="00BF4F74"/>
    <w:rsid w:val="00BF56B6"/>
    <w:rsid w:val="00BF5CC9"/>
    <w:rsid w:val="00C0562C"/>
    <w:rsid w:val="00C05DFB"/>
    <w:rsid w:val="00C119F7"/>
    <w:rsid w:val="00C14DBF"/>
    <w:rsid w:val="00C15EE0"/>
    <w:rsid w:val="00C16783"/>
    <w:rsid w:val="00C1795B"/>
    <w:rsid w:val="00C20C2B"/>
    <w:rsid w:val="00C22CAC"/>
    <w:rsid w:val="00C24135"/>
    <w:rsid w:val="00C2681C"/>
    <w:rsid w:val="00C277BB"/>
    <w:rsid w:val="00C30F87"/>
    <w:rsid w:val="00C4115E"/>
    <w:rsid w:val="00C5099D"/>
    <w:rsid w:val="00C53CAD"/>
    <w:rsid w:val="00C667C6"/>
    <w:rsid w:val="00C67341"/>
    <w:rsid w:val="00C67F64"/>
    <w:rsid w:val="00C7501D"/>
    <w:rsid w:val="00C75AFC"/>
    <w:rsid w:val="00C76E12"/>
    <w:rsid w:val="00C85C27"/>
    <w:rsid w:val="00C85CF6"/>
    <w:rsid w:val="00C86EF3"/>
    <w:rsid w:val="00C874F9"/>
    <w:rsid w:val="00C908DA"/>
    <w:rsid w:val="00C91805"/>
    <w:rsid w:val="00C931F0"/>
    <w:rsid w:val="00C9384F"/>
    <w:rsid w:val="00C9478C"/>
    <w:rsid w:val="00C952F7"/>
    <w:rsid w:val="00CA1DA3"/>
    <w:rsid w:val="00CB0380"/>
    <w:rsid w:val="00CB3C40"/>
    <w:rsid w:val="00CC402E"/>
    <w:rsid w:val="00CC53D4"/>
    <w:rsid w:val="00CC6611"/>
    <w:rsid w:val="00CC6D20"/>
    <w:rsid w:val="00CD2021"/>
    <w:rsid w:val="00CD3EA8"/>
    <w:rsid w:val="00CD5DF2"/>
    <w:rsid w:val="00CE2734"/>
    <w:rsid w:val="00CE56AC"/>
    <w:rsid w:val="00CE6159"/>
    <w:rsid w:val="00CE773E"/>
    <w:rsid w:val="00CE7B55"/>
    <w:rsid w:val="00CF16B7"/>
    <w:rsid w:val="00CF294A"/>
    <w:rsid w:val="00CF406B"/>
    <w:rsid w:val="00CF4F03"/>
    <w:rsid w:val="00CF6E52"/>
    <w:rsid w:val="00CF7664"/>
    <w:rsid w:val="00D0066E"/>
    <w:rsid w:val="00D01452"/>
    <w:rsid w:val="00D06D24"/>
    <w:rsid w:val="00D10179"/>
    <w:rsid w:val="00D126E0"/>
    <w:rsid w:val="00D15526"/>
    <w:rsid w:val="00D16657"/>
    <w:rsid w:val="00D22016"/>
    <w:rsid w:val="00D22804"/>
    <w:rsid w:val="00D22DAF"/>
    <w:rsid w:val="00D25213"/>
    <w:rsid w:val="00D26339"/>
    <w:rsid w:val="00D31A98"/>
    <w:rsid w:val="00D3310E"/>
    <w:rsid w:val="00D33363"/>
    <w:rsid w:val="00D33680"/>
    <w:rsid w:val="00D41C5E"/>
    <w:rsid w:val="00D420D9"/>
    <w:rsid w:val="00D474FA"/>
    <w:rsid w:val="00D53683"/>
    <w:rsid w:val="00D552FA"/>
    <w:rsid w:val="00D553E7"/>
    <w:rsid w:val="00D61D42"/>
    <w:rsid w:val="00D63F89"/>
    <w:rsid w:val="00D70BB6"/>
    <w:rsid w:val="00D726E4"/>
    <w:rsid w:val="00D7431C"/>
    <w:rsid w:val="00D762BE"/>
    <w:rsid w:val="00D865AC"/>
    <w:rsid w:val="00D86940"/>
    <w:rsid w:val="00D87497"/>
    <w:rsid w:val="00D93138"/>
    <w:rsid w:val="00D95235"/>
    <w:rsid w:val="00DA452A"/>
    <w:rsid w:val="00DB312A"/>
    <w:rsid w:val="00DB36C6"/>
    <w:rsid w:val="00DB6A4A"/>
    <w:rsid w:val="00DB6B27"/>
    <w:rsid w:val="00DB77F4"/>
    <w:rsid w:val="00DC018F"/>
    <w:rsid w:val="00DC0217"/>
    <w:rsid w:val="00DC6D74"/>
    <w:rsid w:val="00DD2B00"/>
    <w:rsid w:val="00DD4ED0"/>
    <w:rsid w:val="00DD4ED1"/>
    <w:rsid w:val="00DD619F"/>
    <w:rsid w:val="00DE27D9"/>
    <w:rsid w:val="00DE2B25"/>
    <w:rsid w:val="00DE78E8"/>
    <w:rsid w:val="00DF0461"/>
    <w:rsid w:val="00DF059A"/>
    <w:rsid w:val="00DF1D44"/>
    <w:rsid w:val="00DF363E"/>
    <w:rsid w:val="00DF3A43"/>
    <w:rsid w:val="00E0077E"/>
    <w:rsid w:val="00E02BC0"/>
    <w:rsid w:val="00E02ECC"/>
    <w:rsid w:val="00E03BE2"/>
    <w:rsid w:val="00E05FFA"/>
    <w:rsid w:val="00E06A57"/>
    <w:rsid w:val="00E06FF9"/>
    <w:rsid w:val="00E0746D"/>
    <w:rsid w:val="00E111D0"/>
    <w:rsid w:val="00E116B3"/>
    <w:rsid w:val="00E12BAF"/>
    <w:rsid w:val="00E1372D"/>
    <w:rsid w:val="00E215B1"/>
    <w:rsid w:val="00E2382A"/>
    <w:rsid w:val="00E23985"/>
    <w:rsid w:val="00E33D23"/>
    <w:rsid w:val="00E364B3"/>
    <w:rsid w:val="00E414CE"/>
    <w:rsid w:val="00E429B7"/>
    <w:rsid w:val="00E4535F"/>
    <w:rsid w:val="00E476FC"/>
    <w:rsid w:val="00E50C4E"/>
    <w:rsid w:val="00E51309"/>
    <w:rsid w:val="00E52AEC"/>
    <w:rsid w:val="00E55332"/>
    <w:rsid w:val="00E55339"/>
    <w:rsid w:val="00E60941"/>
    <w:rsid w:val="00E63F24"/>
    <w:rsid w:val="00E65639"/>
    <w:rsid w:val="00E678A4"/>
    <w:rsid w:val="00E67D8B"/>
    <w:rsid w:val="00E71C2F"/>
    <w:rsid w:val="00E7321D"/>
    <w:rsid w:val="00E73485"/>
    <w:rsid w:val="00E74E6B"/>
    <w:rsid w:val="00E77E49"/>
    <w:rsid w:val="00E83FD3"/>
    <w:rsid w:val="00E858E5"/>
    <w:rsid w:val="00E85D59"/>
    <w:rsid w:val="00E87BD0"/>
    <w:rsid w:val="00E91B51"/>
    <w:rsid w:val="00E931D6"/>
    <w:rsid w:val="00E95F66"/>
    <w:rsid w:val="00EA1932"/>
    <w:rsid w:val="00EA70F4"/>
    <w:rsid w:val="00EA72AB"/>
    <w:rsid w:val="00EB234C"/>
    <w:rsid w:val="00EB6337"/>
    <w:rsid w:val="00EB66F9"/>
    <w:rsid w:val="00EC1889"/>
    <w:rsid w:val="00EC1F9E"/>
    <w:rsid w:val="00EC2B7F"/>
    <w:rsid w:val="00EC47D6"/>
    <w:rsid w:val="00EC560F"/>
    <w:rsid w:val="00EC5ED0"/>
    <w:rsid w:val="00ED0E99"/>
    <w:rsid w:val="00ED1CA4"/>
    <w:rsid w:val="00ED2B40"/>
    <w:rsid w:val="00ED4A08"/>
    <w:rsid w:val="00ED6FB6"/>
    <w:rsid w:val="00EE25AF"/>
    <w:rsid w:val="00EE383C"/>
    <w:rsid w:val="00EE50C6"/>
    <w:rsid w:val="00EE5E1C"/>
    <w:rsid w:val="00EF5C52"/>
    <w:rsid w:val="00EF6437"/>
    <w:rsid w:val="00F01AA6"/>
    <w:rsid w:val="00F02889"/>
    <w:rsid w:val="00F044F5"/>
    <w:rsid w:val="00F1016A"/>
    <w:rsid w:val="00F11ED7"/>
    <w:rsid w:val="00F131CB"/>
    <w:rsid w:val="00F164A4"/>
    <w:rsid w:val="00F27BDF"/>
    <w:rsid w:val="00F347EB"/>
    <w:rsid w:val="00F34D46"/>
    <w:rsid w:val="00F45114"/>
    <w:rsid w:val="00F5209A"/>
    <w:rsid w:val="00F52A09"/>
    <w:rsid w:val="00F5360B"/>
    <w:rsid w:val="00F54BF8"/>
    <w:rsid w:val="00F57D85"/>
    <w:rsid w:val="00F616AA"/>
    <w:rsid w:val="00F62194"/>
    <w:rsid w:val="00F63867"/>
    <w:rsid w:val="00F73998"/>
    <w:rsid w:val="00F73C90"/>
    <w:rsid w:val="00F82F41"/>
    <w:rsid w:val="00F845AD"/>
    <w:rsid w:val="00F86D3D"/>
    <w:rsid w:val="00F9666B"/>
    <w:rsid w:val="00FA0EBF"/>
    <w:rsid w:val="00FA43C2"/>
    <w:rsid w:val="00FA76B7"/>
    <w:rsid w:val="00FB18E5"/>
    <w:rsid w:val="00FB2213"/>
    <w:rsid w:val="00FB2EA4"/>
    <w:rsid w:val="00FB4D8E"/>
    <w:rsid w:val="00FB7797"/>
    <w:rsid w:val="00FE0612"/>
    <w:rsid w:val="00FE2009"/>
    <w:rsid w:val="00FE30CE"/>
    <w:rsid w:val="00FE3D34"/>
    <w:rsid w:val="00FE719D"/>
    <w:rsid w:val="00FE7FC6"/>
    <w:rsid w:val="00FF148F"/>
    <w:rsid w:val="00FF1A48"/>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173</TotalTime>
  <Pages>8</Pages>
  <Words>2687</Words>
  <Characters>15320</Characters>
  <Application>Microsoft Office Word</Application>
  <DocSecurity>0</DocSecurity>
  <Lines>127</Lines>
  <Paragraphs>35</Paragraphs>
  <ScaleCrop>false</ScaleCrop>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479</cp:revision>
  <dcterms:created xsi:type="dcterms:W3CDTF">2024-07-03T20:00:00Z</dcterms:created>
  <dcterms:modified xsi:type="dcterms:W3CDTF">2024-07-04T19:37:00Z</dcterms:modified>
</cp:coreProperties>
</file>