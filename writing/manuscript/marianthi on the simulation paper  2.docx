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DD8" w:rsidRDefault="00BB2FDC">
      <w:r>
        <w:t>Marianthi re papers and the simulation paper in general:</w:t>
      </w:r>
    </w:p>
    <w:p w:rsidR="00BB2FDC" w:rsidRDefault="00BB2FDC"/>
    <w:p w:rsidR="00BB2FDC" w:rsidRDefault="00BB2FDC">
      <w:r>
        <w:t>For the power outage paper:</w:t>
      </w:r>
    </w:p>
    <w:p w:rsidR="00BB2FDC" w:rsidRDefault="00BB2FDC">
      <w:r>
        <w:t>Intro:</w:t>
      </w:r>
    </w:p>
    <w:p w:rsidR="00BB2FDC" w:rsidRDefault="00BB2FDC" w:rsidP="00BB2FDC">
      <w:pPr>
        <w:pStyle w:val="ListParagraph"/>
        <w:numPr>
          <w:ilvl w:val="0"/>
          <w:numId w:val="2"/>
        </w:numPr>
      </w:pPr>
      <w:r>
        <w:t xml:space="preserve">Why is power outage an important exposure, what health effects does it lead to, is it getting worse?? Justify the choice of exposure, and talk about how literature is limited </w:t>
      </w:r>
    </w:p>
    <w:p w:rsidR="00BB2FDC" w:rsidRDefault="00BB2FDC" w:rsidP="00BB2FDC">
      <w:pPr>
        <w:pStyle w:val="ListParagraph"/>
        <w:numPr>
          <w:ilvl w:val="0"/>
          <w:numId w:val="2"/>
        </w:numPr>
      </w:pPr>
      <w:r>
        <w:t xml:space="preserve">Talk about challenges in exposure assessment </w:t>
      </w:r>
    </w:p>
    <w:p w:rsidR="00BB2FDC" w:rsidRDefault="00BB2FDC" w:rsidP="00BB2FDC">
      <w:pPr>
        <w:pStyle w:val="ListParagraph"/>
        <w:numPr>
          <w:ilvl w:val="1"/>
          <w:numId w:val="2"/>
        </w:numPr>
      </w:pPr>
      <w:r>
        <w:t xml:space="preserve">How data are structured </w:t>
      </w:r>
    </w:p>
    <w:p w:rsidR="00BB2FDC" w:rsidRDefault="00BB2FDC" w:rsidP="00BB2FDC">
      <w:pPr>
        <w:pStyle w:val="ListParagraph"/>
        <w:numPr>
          <w:ilvl w:val="1"/>
          <w:numId w:val="2"/>
        </w:numPr>
      </w:pPr>
      <w:r>
        <w:t xml:space="preserve">List challenges </w:t>
      </w:r>
    </w:p>
    <w:p w:rsidR="00BB2FDC" w:rsidRDefault="00BB2FDC" w:rsidP="00BB2FDC">
      <w:pPr>
        <w:pStyle w:val="ListParagraph"/>
        <w:numPr>
          <w:ilvl w:val="0"/>
          <w:numId w:val="2"/>
        </w:numPr>
      </w:pPr>
      <w:r>
        <w:t>In this paper we will address this by:</w:t>
      </w:r>
    </w:p>
    <w:p w:rsidR="00BB2FDC" w:rsidRDefault="00BB2FDC" w:rsidP="00BB2FDC"/>
    <w:p w:rsidR="00BB2FDC" w:rsidRDefault="00BB2FDC" w:rsidP="00BB2FDC">
      <w:r>
        <w:t>Methods:</w:t>
      </w:r>
    </w:p>
    <w:p w:rsidR="00BB2FDC" w:rsidRDefault="00BB2FDC" w:rsidP="00BB2FDC">
      <w:pPr>
        <w:pStyle w:val="ListParagraph"/>
        <w:numPr>
          <w:ilvl w:val="0"/>
          <w:numId w:val="3"/>
        </w:numPr>
      </w:pPr>
      <w:r>
        <w:t>Write it how it makes sense  - write the methods section in a way where you feel it would make sense/with a structure you think makes sense</w:t>
      </w:r>
    </w:p>
    <w:p w:rsidR="00BB2FDC" w:rsidRDefault="00BB2FDC" w:rsidP="00BB2FDC">
      <w:pPr>
        <w:pStyle w:val="ListParagraph"/>
        <w:numPr>
          <w:ilvl w:val="0"/>
          <w:numId w:val="3"/>
        </w:numPr>
      </w:pPr>
      <w:r>
        <w:t xml:space="preserve">Talk about the parameters you’re estimating in each simulation </w:t>
      </w:r>
    </w:p>
    <w:p w:rsidR="00BB2FDC" w:rsidRDefault="00BB2FDC" w:rsidP="00BB2FDC">
      <w:pPr>
        <w:pStyle w:val="ListParagraph"/>
        <w:numPr>
          <w:ilvl w:val="0"/>
          <w:numId w:val="3"/>
        </w:numPr>
      </w:pPr>
      <w:r>
        <w:t xml:space="preserve">And define how you’re estimating bias </w:t>
      </w:r>
    </w:p>
    <w:p w:rsidR="00BB2FDC" w:rsidRDefault="00BB2FDC" w:rsidP="00BB2FDC"/>
    <w:p w:rsidR="00BB2FDC" w:rsidRDefault="00BB2FDC" w:rsidP="00BB2FDC">
      <w:r>
        <w:t>IN the discussion:</w:t>
      </w:r>
    </w:p>
    <w:p w:rsidR="00BB2FDC" w:rsidRDefault="00BB2FDC" w:rsidP="00BB2FDC">
      <w:r>
        <w:t xml:space="preserve">The first paragraph is a qualitative description of the results without numbers. The second contextualizes these results in the </w:t>
      </w:r>
      <w:proofErr w:type="spellStart"/>
      <w:r>
        <w:t>literuature</w:t>
      </w:r>
      <w:proofErr w:type="spellEnd"/>
      <w:r>
        <w:t xml:space="preserve">. The third talks about the implications. Then strengths, limitations, and conclusions. </w:t>
      </w:r>
    </w:p>
    <w:sectPr w:rsidR="00BB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9DB"/>
    <w:multiLevelType w:val="hybridMultilevel"/>
    <w:tmpl w:val="FF04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3E8F"/>
    <w:multiLevelType w:val="hybridMultilevel"/>
    <w:tmpl w:val="9C502EB4"/>
    <w:lvl w:ilvl="0" w:tplc="CB1816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91C9A"/>
    <w:multiLevelType w:val="hybridMultilevel"/>
    <w:tmpl w:val="14FC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72806">
    <w:abstractNumId w:val="1"/>
  </w:num>
  <w:num w:numId="2" w16cid:durableId="1335915434">
    <w:abstractNumId w:val="0"/>
  </w:num>
  <w:num w:numId="3" w16cid:durableId="194082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DC"/>
    <w:rsid w:val="00001562"/>
    <w:rsid w:val="00020FD3"/>
    <w:rsid w:val="000A066F"/>
    <w:rsid w:val="0010410F"/>
    <w:rsid w:val="00146F33"/>
    <w:rsid w:val="00162EF9"/>
    <w:rsid w:val="001A296F"/>
    <w:rsid w:val="001B5CFA"/>
    <w:rsid w:val="001E4B50"/>
    <w:rsid w:val="00231841"/>
    <w:rsid w:val="002428D1"/>
    <w:rsid w:val="002626E4"/>
    <w:rsid w:val="002B7B5D"/>
    <w:rsid w:val="002E5BE5"/>
    <w:rsid w:val="002F376B"/>
    <w:rsid w:val="0030362F"/>
    <w:rsid w:val="003111D6"/>
    <w:rsid w:val="00380659"/>
    <w:rsid w:val="00392676"/>
    <w:rsid w:val="00394DFE"/>
    <w:rsid w:val="003955D5"/>
    <w:rsid w:val="003E0519"/>
    <w:rsid w:val="003E56C5"/>
    <w:rsid w:val="003F2CEA"/>
    <w:rsid w:val="00425DD8"/>
    <w:rsid w:val="00443AF7"/>
    <w:rsid w:val="00450A18"/>
    <w:rsid w:val="00496DB9"/>
    <w:rsid w:val="004D5DD3"/>
    <w:rsid w:val="0055560D"/>
    <w:rsid w:val="0055750C"/>
    <w:rsid w:val="00585A97"/>
    <w:rsid w:val="005C4FD5"/>
    <w:rsid w:val="00663740"/>
    <w:rsid w:val="00681278"/>
    <w:rsid w:val="006843E2"/>
    <w:rsid w:val="006A1C60"/>
    <w:rsid w:val="006A614B"/>
    <w:rsid w:val="006D61A6"/>
    <w:rsid w:val="00721889"/>
    <w:rsid w:val="007459AF"/>
    <w:rsid w:val="007B1868"/>
    <w:rsid w:val="007B405A"/>
    <w:rsid w:val="007D6F95"/>
    <w:rsid w:val="007E512D"/>
    <w:rsid w:val="00804E71"/>
    <w:rsid w:val="008121DC"/>
    <w:rsid w:val="0083770D"/>
    <w:rsid w:val="008A4AF5"/>
    <w:rsid w:val="008B50A2"/>
    <w:rsid w:val="00934034"/>
    <w:rsid w:val="009A1656"/>
    <w:rsid w:val="009A32A3"/>
    <w:rsid w:val="009E4479"/>
    <w:rsid w:val="009F2D4C"/>
    <w:rsid w:val="00A04328"/>
    <w:rsid w:val="00A17498"/>
    <w:rsid w:val="00A27869"/>
    <w:rsid w:val="00A3025C"/>
    <w:rsid w:val="00A35C0E"/>
    <w:rsid w:val="00A418D5"/>
    <w:rsid w:val="00A4501C"/>
    <w:rsid w:val="00A6032D"/>
    <w:rsid w:val="00AC30C4"/>
    <w:rsid w:val="00B14E5E"/>
    <w:rsid w:val="00B1541F"/>
    <w:rsid w:val="00BB147F"/>
    <w:rsid w:val="00BB2FDC"/>
    <w:rsid w:val="00BF3B6A"/>
    <w:rsid w:val="00C75AFC"/>
    <w:rsid w:val="00C952F7"/>
    <w:rsid w:val="00CB0380"/>
    <w:rsid w:val="00CF406B"/>
    <w:rsid w:val="00CF4F03"/>
    <w:rsid w:val="00D41C5E"/>
    <w:rsid w:val="00D63F89"/>
    <w:rsid w:val="00D7431C"/>
    <w:rsid w:val="00DA016C"/>
    <w:rsid w:val="00DB312A"/>
    <w:rsid w:val="00E414CE"/>
    <w:rsid w:val="00E65639"/>
    <w:rsid w:val="00E73485"/>
    <w:rsid w:val="00E77E49"/>
    <w:rsid w:val="00EA72AB"/>
    <w:rsid w:val="00EC5ED0"/>
    <w:rsid w:val="00ED2B40"/>
    <w:rsid w:val="00EE383C"/>
    <w:rsid w:val="00F34D46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9646"/>
  <w15:chartTrackingRefBased/>
  <w15:docId w15:val="{0CD045F6-ACBF-9149-A6F8-5B9DE139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</cp:revision>
  <dcterms:created xsi:type="dcterms:W3CDTF">2024-02-07T00:13:00Z</dcterms:created>
  <dcterms:modified xsi:type="dcterms:W3CDTF">2024-06-24T20:48:00Z</dcterms:modified>
</cp:coreProperties>
</file>